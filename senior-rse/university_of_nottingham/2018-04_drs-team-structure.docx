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E9327" w14:textId="431BABE7" w:rsidR="00176F49" w:rsidRDefault="00176F49" w:rsidP="00176F49">
      <w:pPr>
        <w:spacing w:after="160" w:line="259" w:lineRule="auto"/>
        <w:jc w:val="left"/>
        <w:rPr>
          <w:rFonts w:ascii="Verdana" w:hAnsi="Verdana"/>
          <w:noProof/>
          <w:sz w:val="20"/>
          <w:lang w:eastAsia="en-GB"/>
        </w:rPr>
      </w:pPr>
      <w:bookmarkStart w:id="0" w:name="_GoBack"/>
      <w:bookmarkEnd w:id="0"/>
      <w:r w:rsidRPr="00176F49">
        <w:rPr>
          <w:rFonts w:ascii="Verdana" w:hAnsi="Verdana"/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6F7D54" wp14:editId="6037E98C">
                <wp:simplePos x="0" y="0"/>
                <wp:positionH relativeFrom="column">
                  <wp:posOffset>1371282</wp:posOffset>
                </wp:positionH>
                <wp:positionV relativeFrom="paragraph">
                  <wp:posOffset>267970</wp:posOffset>
                </wp:positionV>
                <wp:extent cx="2624137" cy="34290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137" cy="342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A7A929" w14:textId="77777777" w:rsidR="001E4C5B" w:rsidRDefault="001E4C5B" w:rsidP="00176F49">
                            <w:pPr>
                              <w:jc w:val="center"/>
                            </w:pPr>
                            <w:r>
                              <w:t>Academic Board of Directors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F7D54" id="Rectangle 4" o:spid="_x0000_s1026" style="position:absolute;margin-left:107.95pt;margin-top:21.1pt;width:206.6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" fillcolor="#5b9bd5" strokecolor="#41719c" strokeweight="1pt">
                <v:textbox>
                  <w:txbxContent>
                    <w:p w14:paraId="74A7A929" w14:textId="77777777" w:rsidR="001E4C5B" w:rsidRDefault="001E4C5B" w:rsidP="00176F49">
                      <w:pPr>
                        <w:jc w:val="center"/>
                      </w:pPr>
                      <w:r>
                        <w:t>Academic Board of Directors</w:t>
                      </w:r>
                    </w:p>
                  </w:txbxContent>
                </v:textbox>
              </v:rect>
            </w:pict>
          </mc:Fallback>
        </mc:AlternateContent>
      </w:r>
      <w:r w:rsidRPr="00176F49">
        <w:rPr>
          <w:rFonts w:ascii="Verdana" w:hAnsi="Verdana"/>
          <w:noProof/>
          <w:sz w:val="20"/>
          <w:lang w:eastAsia="en-GB"/>
        </w:rPr>
        <w:t xml:space="preserve"> Digital Research Support Structure:</w:t>
      </w:r>
    </w:p>
    <w:p w14:paraId="39C7D8E6" w14:textId="1D09AEF5" w:rsidR="00176F49" w:rsidRDefault="00176F49" w:rsidP="00176F49">
      <w:pPr>
        <w:spacing w:after="160" w:line="259" w:lineRule="auto"/>
        <w:jc w:val="left"/>
        <w:rPr>
          <w:rFonts w:ascii="Verdana" w:hAnsi="Verdana"/>
          <w:noProof/>
          <w:sz w:val="20"/>
          <w:lang w:eastAsia="en-GB"/>
        </w:rPr>
      </w:pPr>
    </w:p>
    <w:p w14:paraId="1789B829" w14:textId="77777777" w:rsidR="00176F49" w:rsidRPr="00176F49" w:rsidRDefault="00176F49" w:rsidP="00176F49">
      <w:pPr>
        <w:spacing w:after="160" w:line="259" w:lineRule="auto"/>
        <w:jc w:val="left"/>
        <w:rPr>
          <w:rFonts w:ascii="Verdana" w:hAnsi="Verdana"/>
          <w:noProof/>
          <w:sz w:val="20"/>
          <w:lang w:eastAsia="en-GB"/>
        </w:rPr>
      </w:pPr>
    </w:p>
    <w:p w14:paraId="18201AF5" w14:textId="65A8D499" w:rsidR="00176F49" w:rsidRPr="00176F49" w:rsidRDefault="00176F49" w:rsidP="00176F49">
      <w:pPr>
        <w:spacing w:after="160" w:line="259" w:lineRule="auto"/>
        <w:jc w:val="left"/>
        <w:rPr>
          <w:rFonts w:ascii="Verdana" w:hAnsi="Verdana"/>
          <w:noProof/>
          <w:sz w:val="20"/>
          <w:lang w:eastAsia="en-GB"/>
        </w:rPr>
      </w:pPr>
      <w:r w:rsidRPr="00176F49">
        <w:rPr>
          <w:rFonts w:ascii="Verdana" w:hAnsi="Verdana"/>
          <w:noProof/>
          <w:sz w:val="20"/>
          <w:lang w:eastAsia="en-GB"/>
        </w:rPr>
        <w:drawing>
          <wp:inline distT="0" distB="0" distL="0" distR="0" wp14:anchorId="1BC1D5A2" wp14:editId="34CB0427">
            <wp:extent cx="5353050" cy="3924300"/>
            <wp:effectExtent l="0" t="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6B01670" w14:textId="77777777" w:rsidR="00176F49" w:rsidRDefault="00176F49" w:rsidP="00176F49">
      <w:pPr>
        <w:spacing w:after="160" w:line="259" w:lineRule="auto"/>
        <w:jc w:val="left"/>
        <w:rPr>
          <w:rFonts w:ascii="Verdana" w:hAnsi="Verdana"/>
          <w:noProof/>
          <w:sz w:val="20"/>
          <w:lang w:eastAsia="en-GB"/>
        </w:rPr>
      </w:pPr>
    </w:p>
    <w:p w14:paraId="22B6F00A" w14:textId="580D3A8C" w:rsidR="00176F49" w:rsidRPr="00CC0A29" w:rsidRDefault="00176F49" w:rsidP="00176F49">
      <w:pPr>
        <w:spacing w:after="160" w:line="259" w:lineRule="auto"/>
        <w:jc w:val="left"/>
        <w:rPr>
          <w:rFonts w:asciiTheme="minorHAnsi" w:hAnsiTheme="minorHAnsi" w:cstheme="minorHAnsi"/>
          <w:noProof/>
          <w:lang w:eastAsia="en-GB"/>
        </w:rPr>
      </w:pPr>
      <w:r w:rsidRPr="00CC0A29"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57BFB9" wp14:editId="7562F90A">
                <wp:simplePos x="0" y="0"/>
                <wp:positionH relativeFrom="leftMargin">
                  <wp:align>right</wp:align>
                </wp:positionH>
                <wp:positionV relativeFrom="paragraph">
                  <wp:posOffset>4445</wp:posOffset>
                </wp:positionV>
                <wp:extent cx="180975" cy="114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370E6" id="Rectangle 8" o:spid="_x0000_s1026" style="position:absolute;margin-left:-36.95pt;margin-top:.35pt;width:14.25pt;height:9pt;z-index:2516628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" fillcolor="#5b9bd5" strokecolor="#41719c" strokeweight="1pt">
                <w10:wrap anchorx="margin"/>
              </v:rect>
            </w:pict>
          </mc:Fallback>
        </mc:AlternateContent>
      </w:r>
      <w:r w:rsidR="006C2115">
        <w:rPr>
          <w:rFonts w:asciiTheme="minorHAnsi" w:hAnsiTheme="minorHAnsi" w:cstheme="minorHAnsi"/>
          <w:noProof/>
          <w:lang w:eastAsia="en-GB"/>
        </w:rPr>
        <w:t>Possible roles in the team</w:t>
      </w:r>
    </w:p>
    <w:p w14:paraId="6CBD6DE9" w14:textId="5E823EAF" w:rsidR="00176F49" w:rsidRPr="00CC0A29" w:rsidRDefault="00CC0A29" w:rsidP="00176F49">
      <w:pPr>
        <w:spacing w:after="160" w:line="259" w:lineRule="auto"/>
        <w:jc w:val="left"/>
        <w:rPr>
          <w:rFonts w:asciiTheme="minorHAnsi" w:hAnsiTheme="minorHAnsi" w:cstheme="minorHAnsi"/>
          <w:noProof/>
          <w:lang w:eastAsia="en-GB"/>
        </w:rPr>
      </w:pPr>
      <w:r w:rsidRPr="00CC0A29"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7180E75" wp14:editId="7F96D4AA">
                <wp:simplePos x="0" y="0"/>
                <wp:positionH relativeFrom="leftMargin">
                  <wp:align>right</wp:align>
                </wp:positionH>
                <wp:positionV relativeFrom="paragraph">
                  <wp:posOffset>267970</wp:posOffset>
                </wp:positionV>
                <wp:extent cx="180975" cy="114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3B486" id="Rectangle 3" o:spid="_x0000_s1026" style="position:absolute;margin-left:-36.95pt;margin-top:21.1pt;width:14.25pt;height:9pt;z-index:251667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" fillcolor="#ed7d31 [3205]" strokecolor="#41719c" strokeweight="1pt">
                <w10:wrap anchorx="margin"/>
              </v:rect>
            </w:pict>
          </mc:Fallback>
        </mc:AlternateContent>
      </w:r>
      <w:r w:rsidR="00B14330" w:rsidRPr="00CC0A29">
        <w:rPr>
          <w:rFonts w:asciiTheme="minorHAnsi" w:hAnsiTheme="minorHAnsi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12BB1C3" wp14:editId="23C2E325">
                <wp:simplePos x="0" y="0"/>
                <wp:positionH relativeFrom="leftMargin">
                  <wp:posOffset>704850</wp:posOffset>
                </wp:positionH>
                <wp:positionV relativeFrom="paragraph">
                  <wp:posOffset>8255</wp:posOffset>
                </wp:positionV>
                <wp:extent cx="180975" cy="114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7EED" id="Rectangle 10" o:spid="_x0000_s1026" style="position:absolute;margin-left:55.5pt;margin-top:.65pt;width:14.25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" fillcolor="#70ad47" strokecolor="#41719c" strokeweight="1pt">
                <w10:wrap anchorx="margin"/>
              </v:rect>
            </w:pict>
          </mc:Fallback>
        </mc:AlternateContent>
      </w:r>
      <w:r w:rsidR="00176F49" w:rsidRPr="00CC0A29">
        <w:rPr>
          <w:rFonts w:asciiTheme="minorHAnsi" w:hAnsiTheme="minorHAnsi" w:cstheme="minorHAnsi"/>
          <w:noProof/>
          <w:lang w:eastAsia="en-GB"/>
        </w:rPr>
        <w:t xml:space="preserve">Proposed new </w:t>
      </w:r>
      <w:r w:rsidRPr="00CC0A29">
        <w:rPr>
          <w:rFonts w:asciiTheme="minorHAnsi" w:hAnsiTheme="minorHAnsi" w:cstheme="minorHAnsi"/>
          <w:noProof/>
          <w:lang w:eastAsia="en-GB"/>
        </w:rPr>
        <w:t xml:space="preserve">support </w:t>
      </w:r>
      <w:r w:rsidR="00176F49" w:rsidRPr="00CC0A29">
        <w:rPr>
          <w:rFonts w:asciiTheme="minorHAnsi" w:hAnsiTheme="minorHAnsi" w:cstheme="minorHAnsi"/>
          <w:noProof/>
          <w:lang w:eastAsia="en-GB"/>
        </w:rPr>
        <w:t>post</w:t>
      </w:r>
    </w:p>
    <w:p w14:paraId="6F00D8D5" w14:textId="510405DF" w:rsidR="00F30E72" w:rsidRPr="00CC0A29" w:rsidRDefault="00CC0A29" w:rsidP="00D044C3">
      <w:pPr>
        <w:spacing w:after="160" w:line="259" w:lineRule="auto"/>
        <w:jc w:val="left"/>
        <w:rPr>
          <w:rFonts w:asciiTheme="minorHAnsi" w:hAnsiTheme="minorHAnsi" w:cstheme="minorHAnsi"/>
          <w:color w:val="000000" w:themeColor="text1"/>
        </w:rPr>
      </w:pPr>
      <w:r w:rsidRPr="00CC0A29">
        <w:rPr>
          <w:rFonts w:asciiTheme="minorHAnsi" w:hAnsiTheme="minorHAnsi" w:cstheme="minorHAnsi"/>
          <w:color w:val="000000" w:themeColor="text1"/>
        </w:rPr>
        <w:t xml:space="preserve"> Specialist contract staff outside the core Data Analysis and RSE </w:t>
      </w:r>
      <w:r w:rsidR="00077B10" w:rsidRPr="00CC0A29">
        <w:rPr>
          <w:rFonts w:asciiTheme="minorHAnsi" w:hAnsiTheme="minorHAnsi" w:cstheme="minorHAnsi"/>
          <w:color w:val="000000" w:themeColor="text1"/>
        </w:rPr>
        <w:t>service -</w:t>
      </w:r>
      <w:r w:rsidRPr="00CC0A29">
        <w:rPr>
          <w:rFonts w:asciiTheme="minorHAnsi" w:hAnsiTheme="minorHAnsi" w:cstheme="minorHAnsi"/>
          <w:color w:val="000000" w:themeColor="text1"/>
        </w:rPr>
        <w:t xml:space="preserve"> will continue to be employed on short term contracts depending on available project funding </w:t>
      </w:r>
    </w:p>
    <w:sectPr w:rsidR="00F30E72" w:rsidRPr="00CC0A29" w:rsidSect="00BF1909">
      <w:footerReference w:type="default" r:id="rId13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7FD32" w14:textId="77777777" w:rsidR="00364434" w:rsidRDefault="00364434" w:rsidP="00431CE9">
      <w:pPr>
        <w:spacing w:after="0"/>
      </w:pPr>
      <w:r>
        <w:separator/>
      </w:r>
    </w:p>
  </w:endnote>
  <w:endnote w:type="continuationSeparator" w:id="0">
    <w:p w14:paraId="7B89CF24" w14:textId="77777777" w:rsidR="00364434" w:rsidRDefault="00364434" w:rsidP="00431CE9">
      <w:pPr>
        <w:spacing w:after="0"/>
      </w:pPr>
      <w:r>
        <w:continuationSeparator/>
      </w:r>
    </w:p>
  </w:endnote>
  <w:endnote w:type="continuationNotice" w:id="1">
    <w:p w14:paraId="56FF142E" w14:textId="77777777" w:rsidR="00364434" w:rsidRDefault="0036443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55983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1219AD4" w14:textId="1B95A8B0" w:rsidR="001E4C5B" w:rsidRDefault="001E4C5B" w:rsidP="00431CE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 w:rsidRPr="4D44780A">
              <w:rPr>
                <w:b/>
                <w:bCs/>
                <w:noProof/>
              </w:rPr>
              <w:fldChar w:fldCharType="begin"/>
            </w:r>
            <w:r w:rsidRPr="4D44780A">
              <w:rPr>
                <w:b/>
                <w:bCs/>
                <w:noProof/>
              </w:rPr>
              <w:instrText xml:space="preserve"> PAGE </w:instrText>
            </w:r>
            <w:r w:rsidRPr="4D44780A">
              <w:rPr>
                <w:b/>
                <w:bCs/>
                <w:noProof/>
              </w:rPr>
              <w:fldChar w:fldCharType="separate"/>
            </w:r>
            <w:r w:rsidR="006C2115">
              <w:rPr>
                <w:b/>
                <w:bCs/>
                <w:noProof/>
              </w:rPr>
              <w:t>1</w:t>
            </w:r>
            <w:r w:rsidRPr="4D44780A">
              <w:rPr>
                <w:b/>
                <w:bCs/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D9A90" w14:textId="77777777" w:rsidR="00364434" w:rsidRDefault="00364434" w:rsidP="00431CE9">
      <w:pPr>
        <w:spacing w:after="0"/>
      </w:pPr>
      <w:r>
        <w:separator/>
      </w:r>
    </w:p>
  </w:footnote>
  <w:footnote w:type="continuationSeparator" w:id="0">
    <w:p w14:paraId="4C39AE1B" w14:textId="77777777" w:rsidR="00364434" w:rsidRDefault="00364434" w:rsidP="00431CE9">
      <w:pPr>
        <w:spacing w:after="0"/>
      </w:pPr>
      <w:r>
        <w:continuationSeparator/>
      </w:r>
    </w:p>
  </w:footnote>
  <w:footnote w:type="continuationNotice" w:id="1">
    <w:p w14:paraId="36173DAC" w14:textId="77777777" w:rsidR="00364434" w:rsidRDefault="0036443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879"/>
    <w:multiLevelType w:val="hybridMultilevel"/>
    <w:tmpl w:val="B5CC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70D21"/>
    <w:multiLevelType w:val="hybridMultilevel"/>
    <w:tmpl w:val="968E5F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E3774B"/>
    <w:multiLevelType w:val="hybridMultilevel"/>
    <w:tmpl w:val="70841C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41689"/>
    <w:multiLevelType w:val="hybridMultilevel"/>
    <w:tmpl w:val="6916E68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56122"/>
    <w:multiLevelType w:val="hybridMultilevel"/>
    <w:tmpl w:val="3DBCC1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AE3E15"/>
    <w:multiLevelType w:val="hybridMultilevel"/>
    <w:tmpl w:val="FA427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22EAA"/>
    <w:multiLevelType w:val="hybridMultilevel"/>
    <w:tmpl w:val="C054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A4924"/>
    <w:multiLevelType w:val="hybridMultilevel"/>
    <w:tmpl w:val="4E767C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AA2C73"/>
    <w:multiLevelType w:val="hybridMultilevel"/>
    <w:tmpl w:val="616AB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22301"/>
    <w:multiLevelType w:val="hybridMultilevel"/>
    <w:tmpl w:val="1D6C1E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C747A5"/>
    <w:multiLevelType w:val="hybridMultilevel"/>
    <w:tmpl w:val="A9188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5F301D"/>
    <w:multiLevelType w:val="hybridMultilevel"/>
    <w:tmpl w:val="1D082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7662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40A3DBA"/>
    <w:multiLevelType w:val="hybridMultilevel"/>
    <w:tmpl w:val="A66630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C0C8B"/>
    <w:multiLevelType w:val="hybridMultilevel"/>
    <w:tmpl w:val="F5D8F3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76508C"/>
    <w:multiLevelType w:val="hybridMultilevel"/>
    <w:tmpl w:val="96E098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9A231F"/>
    <w:multiLevelType w:val="hybridMultilevel"/>
    <w:tmpl w:val="4AB22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7056C"/>
    <w:multiLevelType w:val="hybridMultilevel"/>
    <w:tmpl w:val="59128B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110E12"/>
    <w:multiLevelType w:val="hybridMultilevel"/>
    <w:tmpl w:val="D97E6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4321F"/>
    <w:multiLevelType w:val="hybridMultilevel"/>
    <w:tmpl w:val="2FB82DD4"/>
    <w:lvl w:ilvl="0" w:tplc="AD844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A3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AF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4B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42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46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25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C9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81608"/>
    <w:multiLevelType w:val="hybridMultilevel"/>
    <w:tmpl w:val="E604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465D2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31733C"/>
    <w:multiLevelType w:val="hybridMultilevel"/>
    <w:tmpl w:val="393635B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3D2F7CCA"/>
    <w:multiLevelType w:val="hybridMultilevel"/>
    <w:tmpl w:val="92BA7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F2BEF"/>
    <w:multiLevelType w:val="hybridMultilevel"/>
    <w:tmpl w:val="5A4220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AB14ED"/>
    <w:multiLevelType w:val="hybridMultilevel"/>
    <w:tmpl w:val="E9C48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C4654"/>
    <w:multiLevelType w:val="hybridMultilevel"/>
    <w:tmpl w:val="B174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C1950"/>
    <w:multiLevelType w:val="hybridMultilevel"/>
    <w:tmpl w:val="A824028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7" w15:restartNumberingAfterBreak="0">
    <w:nsid w:val="477752E1"/>
    <w:multiLevelType w:val="hybridMultilevel"/>
    <w:tmpl w:val="8C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82549"/>
    <w:multiLevelType w:val="hybridMultilevel"/>
    <w:tmpl w:val="33883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C0C60"/>
    <w:multiLevelType w:val="hybridMultilevel"/>
    <w:tmpl w:val="FC248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76B62"/>
    <w:multiLevelType w:val="hybridMultilevel"/>
    <w:tmpl w:val="D17C04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168F0"/>
    <w:multiLevelType w:val="hybridMultilevel"/>
    <w:tmpl w:val="34E83A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4373A8"/>
    <w:multiLevelType w:val="hybridMultilevel"/>
    <w:tmpl w:val="7F7E7D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E10F78"/>
    <w:multiLevelType w:val="hybridMultilevel"/>
    <w:tmpl w:val="3AE6E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53C6A"/>
    <w:multiLevelType w:val="hybridMultilevel"/>
    <w:tmpl w:val="E1DC78F6"/>
    <w:lvl w:ilvl="0" w:tplc="F7447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12FA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82CCF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202D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9581F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CB656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B29A3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1C3E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49AC3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2775BA"/>
    <w:multiLevelType w:val="hybridMultilevel"/>
    <w:tmpl w:val="55761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46034"/>
    <w:multiLevelType w:val="hybridMultilevel"/>
    <w:tmpl w:val="FE1E81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6D5521D"/>
    <w:multiLevelType w:val="hybridMultilevel"/>
    <w:tmpl w:val="E4E60B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5162D5"/>
    <w:multiLevelType w:val="hybridMultilevel"/>
    <w:tmpl w:val="A82402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8F4B84"/>
    <w:multiLevelType w:val="hybridMultilevel"/>
    <w:tmpl w:val="B62C58C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015EE4"/>
    <w:multiLevelType w:val="hybridMultilevel"/>
    <w:tmpl w:val="1D22E1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621E4B"/>
    <w:multiLevelType w:val="hybridMultilevel"/>
    <w:tmpl w:val="206E7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92242"/>
    <w:multiLevelType w:val="hybridMultilevel"/>
    <w:tmpl w:val="03A064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A611A6"/>
    <w:multiLevelType w:val="hybridMultilevel"/>
    <w:tmpl w:val="6848F8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5A14EB"/>
    <w:multiLevelType w:val="hybridMultilevel"/>
    <w:tmpl w:val="66D454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880A1E"/>
    <w:multiLevelType w:val="hybridMultilevel"/>
    <w:tmpl w:val="B08ECA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C21407"/>
    <w:multiLevelType w:val="hybridMultilevel"/>
    <w:tmpl w:val="2C16A4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12"/>
  </w:num>
  <w:num w:numId="4">
    <w:abstractNumId w:val="31"/>
  </w:num>
  <w:num w:numId="5">
    <w:abstractNumId w:val="6"/>
  </w:num>
  <w:num w:numId="6">
    <w:abstractNumId w:val="15"/>
  </w:num>
  <w:num w:numId="7">
    <w:abstractNumId w:val="4"/>
  </w:num>
  <w:num w:numId="8">
    <w:abstractNumId w:val="44"/>
  </w:num>
  <w:num w:numId="9">
    <w:abstractNumId w:val="27"/>
  </w:num>
  <w:num w:numId="10">
    <w:abstractNumId w:val="18"/>
  </w:num>
  <w:num w:numId="11">
    <w:abstractNumId w:val="5"/>
  </w:num>
  <w:num w:numId="12">
    <w:abstractNumId w:val="25"/>
  </w:num>
  <w:num w:numId="13">
    <w:abstractNumId w:val="0"/>
  </w:num>
  <w:num w:numId="14">
    <w:abstractNumId w:val="33"/>
  </w:num>
  <w:num w:numId="15">
    <w:abstractNumId w:val="46"/>
  </w:num>
  <w:num w:numId="16">
    <w:abstractNumId w:val="38"/>
  </w:num>
  <w:num w:numId="17">
    <w:abstractNumId w:val="26"/>
  </w:num>
  <w:num w:numId="18">
    <w:abstractNumId w:val="20"/>
  </w:num>
  <w:num w:numId="19">
    <w:abstractNumId w:val="13"/>
  </w:num>
  <w:num w:numId="20">
    <w:abstractNumId w:val="22"/>
  </w:num>
  <w:num w:numId="21">
    <w:abstractNumId w:val="21"/>
  </w:num>
  <w:num w:numId="22">
    <w:abstractNumId w:val="2"/>
  </w:num>
  <w:num w:numId="23">
    <w:abstractNumId w:val="37"/>
  </w:num>
  <w:num w:numId="24">
    <w:abstractNumId w:val="17"/>
  </w:num>
  <w:num w:numId="25">
    <w:abstractNumId w:val="39"/>
  </w:num>
  <w:num w:numId="26">
    <w:abstractNumId w:val="32"/>
  </w:num>
  <w:num w:numId="27">
    <w:abstractNumId w:val="10"/>
  </w:num>
  <w:num w:numId="28">
    <w:abstractNumId w:val="41"/>
  </w:num>
  <w:num w:numId="29">
    <w:abstractNumId w:val="45"/>
  </w:num>
  <w:num w:numId="30">
    <w:abstractNumId w:val="29"/>
  </w:num>
  <w:num w:numId="31">
    <w:abstractNumId w:val="11"/>
  </w:num>
  <w:num w:numId="32">
    <w:abstractNumId w:val="40"/>
  </w:num>
  <w:num w:numId="33">
    <w:abstractNumId w:val="9"/>
  </w:num>
  <w:num w:numId="34">
    <w:abstractNumId w:val="3"/>
  </w:num>
  <w:num w:numId="35">
    <w:abstractNumId w:val="14"/>
  </w:num>
  <w:num w:numId="36">
    <w:abstractNumId w:val="16"/>
  </w:num>
  <w:num w:numId="37">
    <w:abstractNumId w:val="24"/>
  </w:num>
  <w:num w:numId="38">
    <w:abstractNumId w:val="42"/>
  </w:num>
  <w:num w:numId="39">
    <w:abstractNumId w:val="30"/>
  </w:num>
  <w:num w:numId="40">
    <w:abstractNumId w:val="7"/>
  </w:num>
  <w:num w:numId="41">
    <w:abstractNumId w:val="1"/>
  </w:num>
  <w:num w:numId="42">
    <w:abstractNumId w:val="23"/>
  </w:num>
  <w:num w:numId="43">
    <w:abstractNumId w:val="28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</w:num>
  <w:num w:numId="46">
    <w:abstractNumId w:val="36"/>
  </w:num>
  <w:num w:numId="47">
    <w:abstractNumId w:val="43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036"/>
    <w:rsid w:val="000009FD"/>
    <w:rsid w:val="00002286"/>
    <w:rsid w:val="000041F3"/>
    <w:rsid w:val="0002193B"/>
    <w:rsid w:val="0002529F"/>
    <w:rsid w:val="00025B17"/>
    <w:rsid w:val="00031B6E"/>
    <w:rsid w:val="00036834"/>
    <w:rsid w:val="00037A00"/>
    <w:rsid w:val="00045F8C"/>
    <w:rsid w:val="000460CA"/>
    <w:rsid w:val="00057F5E"/>
    <w:rsid w:val="00067B33"/>
    <w:rsid w:val="00076627"/>
    <w:rsid w:val="00077B10"/>
    <w:rsid w:val="00077DE9"/>
    <w:rsid w:val="00086C11"/>
    <w:rsid w:val="0009166F"/>
    <w:rsid w:val="00092E2D"/>
    <w:rsid w:val="000A1B18"/>
    <w:rsid w:val="000B0D61"/>
    <w:rsid w:val="000C0964"/>
    <w:rsid w:val="000C3BF0"/>
    <w:rsid w:val="000C5A59"/>
    <w:rsid w:val="000C6C08"/>
    <w:rsid w:val="000C735B"/>
    <w:rsid w:val="000C77E5"/>
    <w:rsid w:val="000D2751"/>
    <w:rsid w:val="000D4A2F"/>
    <w:rsid w:val="000F3F76"/>
    <w:rsid w:val="00100FE8"/>
    <w:rsid w:val="00101054"/>
    <w:rsid w:val="0010459B"/>
    <w:rsid w:val="00104997"/>
    <w:rsid w:val="00104C0F"/>
    <w:rsid w:val="0011794D"/>
    <w:rsid w:val="001314E6"/>
    <w:rsid w:val="00134520"/>
    <w:rsid w:val="00137B33"/>
    <w:rsid w:val="00145FD4"/>
    <w:rsid w:val="00147582"/>
    <w:rsid w:val="00150D22"/>
    <w:rsid w:val="00152A47"/>
    <w:rsid w:val="00156DEF"/>
    <w:rsid w:val="001629E2"/>
    <w:rsid w:val="00170AE6"/>
    <w:rsid w:val="00171F4F"/>
    <w:rsid w:val="00173249"/>
    <w:rsid w:val="001745C4"/>
    <w:rsid w:val="00176F49"/>
    <w:rsid w:val="00181D3C"/>
    <w:rsid w:val="00183E0E"/>
    <w:rsid w:val="00191912"/>
    <w:rsid w:val="0019628F"/>
    <w:rsid w:val="0019637A"/>
    <w:rsid w:val="001A6ED2"/>
    <w:rsid w:val="001B21B9"/>
    <w:rsid w:val="001B565D"/>
    <w:rsid w:val="001C2EBC"/>
    <w:rsid w:val="001C3B1E"/>
    <w:rsid w:val="001C3BFD"/>
    <w:rsid w:val="001D02A5"/>
    <w:rsid w:val="001D21E3"/>
    <w:rsid w:val="001D3E48"/>
    <w:rsid w:val="001D60EA"/>
    <w:rsid w:val="001E2DEE"/>
    <w:rsid w:val="001E4A04"/>
    <w:rsid w:val="001E4C5B"/>
    <w:rsid w:val="001E527A"/>
    <w:rsid w:val="001E7054"/>
    <w:rsid w:val="001E7AB0"/>
    <w:rsid w:val="001F0EBD"/>
    <w:rsid w:val="001F3FC2"/>
    <w:rsid w:val="00200C04"/>
    <w:rsid w:val="00205E6C"/>
    <w:rsid w:val="00211AF5"/>
    <w:rsid w:val="002167E3"/>
    <w:rsid w:val="00223B56"/>
    <w:rsid w:val="0022485C"/>
    <w:rsid w:val="00225953"/>
    <w:rsid w:val="00235F13"/>
    <w:rsid w:val="00240428"/>
    <w:rsid w:val="002468FF"/>
    <w:rsid w:val="002478F5"/>
    <w:rsid w:val="00247FCC"/>
    <w:rsid w:val="00250429"/>
    <w:rsid w:val="002564B6"/>
    <w:rsid w:val="0025674E"/>
    <w:rsid w:val="002568EA"/>
    <w:rsid w:val="002574D1"/>
    <w:rsid w:val="002610E0"/>
    <w:rsid w:val="002658DC"/>
    <w:rsid w:val="00273426"/>
    <w:rsid w:val="00274417"/>
    <w:rsid w:val="0027571C"/>
    <w:rsid w:val="00276FA7"/>
    <w:rsid w:val="00280DBE"/>
    <w:rsid w:val="00285A2E"/>
    <w:rsid w:val="002964E5"/>
    <w:rsid w:val="002A19F7"/>
    <w:rsid w:val="002A4D89"/>
    <w:rsid w:val="002C3331"/>
    <w:rsid w:val="002C720B"/>
    <w:rsid w:val="002D2735"/>
    <w:rsid w:val="002D52C7"/>
    <w:rsid w:val="002D71EC"/>
    <w:rsid w:val="002E1093"/>
    <w:rsid w:val="002E10FB"/>
    <w:rsid w:val="002E29BB"/>
    <w:rsid w:val="002E3700"/>
    <w:rsid w:val="002E55DC"/>
    <w:rsid w:val="002F3561"/>
    <w:rsid w:val="00300EE1"/>
    <w:rsid w:val="00304FCA"/>
    <w:rsid w:val="00307731"/>
    <w:rsid w:val="00315C03"/>
    <w:rsid w:val="00316974"/>
    <w:rsid w:val="00322FCE"/>
    <w:rsid w:val="003239D1"/>
    <w:rsid w:val="00326D04"/>
    <w:rsid w:val="00327839"/>
    <w:rsid w:val="00327C41"/>
    <w:rsid w:val="00334069"/>
    <w:rsid w:val="00343FE7"/>
    <w:rsid w:val="00346930"/>
    <w:rsid w:val="00357DB1"/>
    <w:rsid w:val="00364434"/>
    <w:rsid w:val="00370A42"/>
    <w:rsid w:val="00377069"/>
    <w:rsid w:val="0038343B"/>
    <w:rsid w:val="00383A20"/>
    <w:rsid w:val="003903FC"/>
    <w:rsid w:val="003971A4"/>
    <w:rsid w:val="003A04B8"/>
    <w:rsid w:val="003A177E"/>
    <w:rsid w:val="003A1F09"/>
    <w:rsid w:val="003A22E0"/>
    <w:rsid w:val="003A5207"/>
    <w:rsid w:val="003A6593"/>
    <w:rsid w:val="003B062E"/>
    <w:rsid w:val="003B0690"/>
    <w:rsid w:val="003B3EBE"/>
    <w:rsid w:val="003B4296"/>
    <w:rsid w:val="003B59D7"/>
    <w:rsid w:val="003B7A6E"/>
    <w:rsid w:val="003C038B"/>
    <w:rsid w:val="003C24D1"/>
    <w:rsid w:val="003C6939"/>
    <w:rsid w:val="003C75DC"/>
    <w:rsid w:val="003D1932"/>
    <w:rsid w:val="003D2FCA"/>
    <w:rsid w:val="003D3196"/>
    <w:rsid w:val="003D35F9"/>
    <w:rsid w:val="003D6457"/>
    <w:rsid w:val="003E0D99"/>
    <w:rsid w:val="003E1072"/>
    <w:rsid w:val="003E59B7"/>
    <w:rsid w:val="003E6659"/>
    <w:rsid w:val="003E67D8"/>
    <w:rsid w:val="003F288B"/>
    <w:rsid w:val="00404075"/>
    <w:rsid w:val="00404E43"/>
    <w:rsid w:val="004057A4"/>
    <w:rsid w:val="00406FB9"/>
    <w:rsid w:val="00421FB4"/>
    <w:rsid w:val="004237B1"/>
    <w:rsid w:val="00431CE9"/>
    <w:rsid w:val="00434ECE"/>
    <w:rsid w:val="004369C9"/>
    <w:rsid w:val="004546A4"/>
    <w:rsid w:val="00454730"/>
    <w:rsid w:val="00457262"/>
    <w:rsid w:val="00463363"/>
    <w:rsid w:val="004646C4"/>
    <w:rsid w:val="004657AF"/>
    <w:rsid w:val="004672CB"/>
    <w:rsid w:val="00474DBB"/>
    <w:rsid w:val="00475C15"/>
    <w:rsid w:val="00484D4C"/>
    <w:rsid w:val="00486F73"/>
    <w:rsid w:val="004874E3"/>
    <w:rsid w:val="004879CC"/>
    <w:rsid w:val="00492F82"/>
    <w:rsid w:val="00493993"/>
    <w:rsid w:val="004A0860"/>
    <w:rsid w:val="004B2DAF"/>
    <w:rsid w:val="004B3F59"/>
    <w:rsid w:val="004B618B"/>
    <w:rsid w:val="004C3311"/>
    <w:rsid w:val="004C44AF"/>
    <w:rsid w:val="004C4F6A"/>
    <w:rsid w:val="004D12CC"/>
    <w:rsid w:val="004D24DD"/>
    <w:rsid w:val="004D4AFC"/>
    <w:rsid w:val="004E042B"/>
    <w:rsid w:val="004E2F97"/>
    <w:rsid w:val="004F2EB8"/>
    <w:rsid w:val="004F77DF"/>
    <w:rsid w:val="00504EFD"/>
    <w:rsid w:val="00516225"/>
    <w:rsid w:val="00533471"/>
    <w:rsid w:val="00533BBF"/>
    <w:rsid w:val="005441FB"/>
    <w:rsid w:val="0054645E"/>
    <w:rsid w:val="0055161B"/>
    <w:rsid w:val="00564584"/>
    <w:rsid w:val="00573D72"/>
    <w:rsid w:val="00575B80"/>
    <w:rsid w:val="005775AE"/>
    <w:rsid w:val="00583AAA"/>
    <w:rsid w:val="00584D8E"/>
    <w:rsid w:val="0058500D"/>
    <w:rsid w:val="00591206"/>
    <w:rsid w:val="00594E4E"/>
    <w:rsid w:val="00596EE3"/>
    <w:rsid w:val="005A1546"/>
    <w:rsid w:val="005B2188"/>
    <w:rsid w:val="005B56E9"/>
    <w:rsid w:val="005B687A"/>
    <w:rsid w:val="005C0448"/>
    <w:rsid w:val="005C1655"/>
    <w:rsid w:val="005C1682"/>
    <w:rsid w:val="005C21FC"/>
    <w:rsid w:val="005C2488"/>
    <w:rsid w:val="005C2968"/>
    <w:rsid w:val="005C34F4"/>
    <w:rsid w:val="005D06BC"/>
    <w:rsid w:val="005D0737"/>
    <w:rsid w:val="005D0CE5"/>
    <w:rsid w:val="005D15D0"/>
    <w:rsid w:val="005D1FCA"/>
    <w:rsid w:val="005D47FD"/>
    <w:rsid w:val="005D6402"/>
    <w:rsid w:val="005E3331"/>
    <w:rsid w:val="005E63C8"/>
    <w:rsid w:val="005F004E"/>
    <w:rsid w:val="005F5940"/>
    <w:rsid w:val="005F69BE"/>
    <w:rsid w:val="006046C7"/>
    <w:rsid w:val="00606281"/>
    <w:rsid w:val="00615554"/>
    <w:rsid w:val="006243F3"/>
    <w:rsid w:val="006318CB"/>
    <w:rsid w:val="0063383D"/>
    <w:rsid w:val="006422CB"/>
    <w:rsid w:val="00646A9E"/>
    <w:rsid w:val="00646D0C"/>
    <w:rsid w:val="006504F8"/>
    <w:rsid w:val="00652E82"/>
    <w:rsid w:val="006552D8"/>
    <w:rsid w:val="00663200"/>
    <w:rsid w:val="00665F9A"/>
    <w:rsid w:val="00673A8F"/>
    <w:rsid w:val="00676A53"/>
    <w:rsid w:val="00680D48"/>
    <w:rsid w:val="00681313"/>
    <w:rsid w:val="00684181"/>
    <w:rsid w:val="00684A7D"/>
    <w:rsid w:val="0069470A"/>
    <w:rsid w:val="006A1A4C"/>
    <w:rsid w:val="006B21C8"/>
    <w:rsid w:val="006B28AE"/>
    <w:rsid w:val="006B40EA"/>
    <w:rsid w:val="006B4D05"/>
    <w:rsid w:val="006C2115"/>
    <w:rsid w:val="006E055C"/>
    <w:rsid w:val="006E09A8"/>
    <w:rsid w:val="006E0AF2"/>
    <w:rsid w:val="006E2E57"/>
    <w:rsid w:val="006F1152"/>
    <w:rsid w:val="006F15E2"/>
    <w:rsid w:val="006F19B7"/>
    <w:rsid w:val="006F6C4F"/>
    <w:rsid w:val="00700325"/>
    <w:rsid w:val="0070415E"/>
    <w:rsid w:val="00705A6A"/>
    <w:rsid w:val="0070667E"/>
    <w:rsid w:val="00716132"/>
    <w:rsid w:val="00727C8C"/>
    <w:rsid w:val="0074105A"/>
    <w:rsid w:val="0075061B"/>
    <w:rsid w:val="00756EC0"/>
    <w:rsid w:val="00761A34"/>
    <w:rsid w:val="00767333"/>
    <w:rsid w:val="00767658"/>
    <w:rsid w:val="00772264"/>
    <w:rsid w:val="0077232C"/>
    <w:rsid w:val="00773AD0"/>
    <w:rsid w:val="00777B35"/>
    <w:rsid w:val="00783057"/>
    <w:rsid w:val="007846DF"/>
    <w:rsid w:val="00787D64"/>
    <w:rsid w:val="007A33EB"/>
    <w:rsid w:val="007B3E8B"/>
    <w:rsid w:val="007B6056"/>
    <w:rsid w:val="007B79FF"/>
    <w:rsid w:val="007C17F8"/>
    <w:rsid w:val="007C4457"/>
    <w:rsid w:val="007D1832"/>
    <w:rsid w:val="007F2F88"/>
    <w:rsid w:val="007F3464"/>
    <w:rsid w:val="007F59B2"/>
    <w:rsid w:val="008025CE"/>
    <w:rsid w:val="008039E1"/>
    <w:rsid w:val="00803BD5"/>
    <w:rsid w:val="0080502D"/>
    <w:rsid w:val="00805AFB"/>
    <w:rsid w:val="00812E9D"/>
    <w:rsid w:val="008231E1"/>
    <w:rsid w:val="008237EE"/>
    <w:rsid w:val="008409B6"/>
    <w:rsid w:val="008416DC"/>
    <w:rsid w:val="00841C63"/>
    <w:rsid w:val="00846ECA"/>
    <w:rsid w:val="008475E0"/>
    <w:rsid w:val="00852C7A"/>
    <w:rsid w:val="008563CF"/>
    <w:rsid w:val="0085657F"/>
    <w:rsid w:val="00860CCF"/>
    <w:rsid w:val="00862A06"/>
    <w:rsid w:val="00862A5F"/>
    <w:rsid w:val="00867295"/>
    <w:rsid w:val="0087064F"/>
    <w:rsid w:val="00874325"/>
    <w:rsid w:val="008846D6"/>
    <w:rsid w:val="00891284"/>
    <w:rsid w:val="00895DAD"/>
    <w:rsid w:val="008A036C"/>
    <w:rsid w:val="008A1628"/>
    <w:rsid w:val="008A3EF6"/>
    <w:rsid w:val="008B42BD"/>
    <w:rsid w:val="008B4426"/>
    <w:rsid w:val="008C2119"/>
    <w:rsid w:val="008C261C"/>
    <w:rsid w:val="008C467A"/>
    <w:rsid w:val="008C540B"/>
    <w:rsid w:val="008C625B"/>
    <w:rsid w:val="008D7E68"/>
    <w:rsid w:val="008E14C9"/>
    <w:rsid w:val="008F3976"/>
    <w:rsid w:val="0090584E"/>
    <w:rsid w:val="0090791A"/>
    <w:rsid w:val="009127D1"/>
    <w:rsid w:val="00917E13"/>
    <w:rsid w:val="00920A9B"/>
    <w:rsid w:val="00921DDD"/>
    <w:rsid w:val="00921E15"/>
    <w:rsid w:val="00926361"/>
    <w:rsid w:val="009305DA"/>
    <w:rsid w:val="009377AE"/>
    <w:rsid w:val="00942909"/>
    <w:rsid w:val="00947BBB"/>
    <w:rsid w:val="00950A4C"/>
    <w:rsid w:val="00950DBF"/>
    <w:rsid w:val="00962DEE"/>
    <w:rsid w:val="00963558"/>
    <w:rsid w:val="00964ECB"/>
    <w:rsid w:val="00970427"/>
    <w:rsid w:val="009707A6"/>
    <w:rsid w:val="00973FEF"/>
    <w:rsid w:val="00974773"/>
    <w:rsid w:val="009824D9"/>
    <w:rsid w:val="0098493A"/>
    <w:rsid w:val="00986B4B"/>
    <w:rsid w:val="0099276A"/>
    <w:rsid w:val="009939A1"/>
    <w:rsid w:val="00993A48"/>
    <w:rsid w:val="00994211"/>
    <w:rsid w:val="00995120"/>
    <w:rsid w:val="00996E96"/>
    <w:rsid w:val="00997099"/>
    <w:rsid w:val="009A41F3"/>
    <w:rsid w:val="009A566C"/>
    <w:rsid w:val="009B0CE3"/>
    <w:rsid w:val="009B12BE"/>
    <w:rsid w:val="009B305D"/>
    <w:rsid w:val="009B7BC1"/>
    <w:rsid w:val="009C3336"/>
    <w:rsid w:val="009C721A"/>
    <w:rsid w:val="009D225A"/>
    <w:rsid w:val="009D72AD"/>
    <w:rsid w:val="009E00BB"/>
    <w:rsid w:val="009E32CD"/>
    <w:rsid w:val="009F239C"/>
    <w:rsid w:val="009F3D0A"/>
    <w:rsid w:val="00A0198C"/>
    <w:rsid w:val="00A0316B"/>
    <w:rsid w:val="00A044B4"/>
    <w:rsid w:val="00A05157"/>
    <w:rsid w:val="00A053CE"/>
    <w:rsid w:val="00A061CF"/>
    <w:rsid w:val="00A11CD0"/>
    <w:rsid w:val="00A12E4E"/>
    <w:rsid w:val="00A14AE6"/>
    <w:rsid w:val="00A17EAD"/>
    <w:rsid w:val="00A2179B"/>
    <w:rsid w:val="00A2247D"/>
    <w:rsid w:val="00A22D84"/>
    <w:rsid w:val="00A23F9B"/>
    <w:rsid w:val="00A2474D"/>
    <w:rsid w:val="00A254F2"/>
    <w:rsid w:val="00A3111D"/>
    <w:rsid w:val="00A35A5E"/>
    <w:rsid w:val="00A37E7B"/>
    <w:rsid w:val="00A50C2F"/>
    <w:rsid w:val="00A53981"/>
    <w:rsid w:val="00A5735F"/>
    <w:rsid w:val="00A616BB"/>
    <w:rsid w:val="00A66DCC"/>
    <w:rsid w:val="00A66E98"/>
    <w:rsid w:val="00A67543"/>
    <w:rsid w:val="00A73622"/>
    <w:rsid w:val="00A739C3"/>
    <w:rsid w:val="00A80EBA"/>
    <w:rsid w:val="00A82F7F"/>
    <w:rsid w:val="00A83490"/>
    <w:rsid w:val="00A875DB"/>
    <w:rsid w:val="00A90F74"/>
    <w:rsid w:val="00A931B2"/>
    <w:rsid w:val="00A94A7E"/>
    <w:rsid w:val="00A95A17"/>
    <w:rsid w:val="00AA7415"/>
    <w:rsid w:val="00AA770F"/>
    <w:rsid w:val="00AB006A"/>
    <w:rsid w:val="00AB08C8"/>
    <w:rsid w:val="00AB7071"/>
    <w:rsid w:val="00AC10A8"/>
    <w:rsid w:val="00AC4499"/>
    <w:rsid w:val="00AD088E"/>
    <w:rsid w:val="00AD35B4"/>
    <w:rsid w:val="00AD3DAE"/>
    <w:rsid w:val="00AD560F"/>
    <w:rsid w:val="00AD79BB"/>
    <w:rsid w:val="00AE3B07"/>
    <w:rsid w:val="00AE6346"/>
    <w:rsid w:val="00AE7521"/>
    <w:rsid w:val="00AF0BA1"/>
    <w:rsid w:val="00AF5B66"/>
    <w:rsid w:val="00B00B13"/>
    <w:rsid w:val="00B03901"/>
    <w:rsid w:val="00B1047F"/>
    <w:rsid w:val="00B11066"/>
    <w:rsid w:val="00B13881"/>
    <w:rsid w:val="00B14330"/>
    <w:rsid w:val="00B14C3A"/>
    <w:rsid w:val="00B15403"/>
    <w:rsid w:val="00B16DC1"/>
    <w:rsid w:val="00B23CE0"/>
    <w:rsid w:val="00B31E4E"/>
    <w:rsid w:val="00B33D08"/>
    <w:rsid w:val="00B345B4"/>
    <w:rsid w:val="00B37036"/>
    <w:rsid w:val="00B37787"/>
    <w:rsid w:val="00B42336"/>
    <w:rsid w:val="00B564E7"/>
    <w:rsid w:val="00B653BD"/>
    <w:rsid w:val="00B655C8"/>
    <w:rsid w:val="00B65B38"/>
    <w:rsid w:val="00B660DD"/>
    <w:rsid w:val="00B665EE"/>
    <w:rsid w:val="00B81EC3"/>
    <w:rsid w:val="00B82310"/>
    <w:rsid w:val="00B833B0"/>
    <w:rsid w:val="00B837CD"/>
    <w:rsid w:val="00B84250"/>
    <w:rsid w:val="00B87FE2"/>
    <w:rsid w:val="00B90FF1"/>
    <w:rsid w:val="00B91683"/>
    <w:rsid w:val="00B92FFC"/>
    <w:rsid w:val="00BA67D4"/>
    <w:rsid w:val="00BA74A6"/>
    <w:rsid w:val="00BB39BB"/>
    <w:rsid w:val="00BB3F77"/>
    <w:rsid w:val="00BB4FF0"/>
    <w:rsid w:val="00BB5EBE"/>
    <w:rsid w:val="00BB6240"/>
    <w:rsid w:val="00BC116A"/>
    <w:rsid w:val="00BC465F"/>
    <w:rsid w:val="00BD2132"/>
    <w:rsid w:val="00BE4BCC"/>
    <w:rsid w:val="00BE516A"/>
    <w:rsid w:val="00BF0D2A"/>
    <w:rsid w:val="00BF1909"/>
    <w:rsid w:val="00BF30BA"/>
    <w:rsid w:val="00BF6DF9"/>
    <w:rsid w:val="00C030A1"/>
    <w:rsid w:val="00C031DA"/>
    <w:rsid w:val="00C04B7F"/>
    <w:rsid w:val="00C11C5B"/>
    <w:rsid w:val="00C13799"/>
    <w:rsid w:val="00C140B2"/>
    <w:rsid w:val="00C140B3"/>
    <w:rsid w:val="00C16E4B"/>
    <w:rsid w:val="00C216DD"/>
    <w:rsid w:val="00C2694C"/>
    <w:rsid w:val="00C27345"/>
    <w:rsid w:val="00C27936"/>
    <w:rsid w:val="00C300B0"/>
    <w:rsid w:val="00C33A5F"/>
    <w:rsid w:val="00C37046"/>
    <w:rsid w:val="00C372CA"/>
    <w:rsid w:val="00C41D49"/>
    <w:rsid w:val="00C42B37"/>
    <w:rsid w:val="00C50FDB"/>
    <w:rsid w:val="00C5222C"/>
    <w:rsid w:val="00C64821"/>
    <w:rsid w:val="00C716C9"/>
    <w:rsid w:val="00C73677"/>
    <w:rsid w:val="00C74196"/>
    <w:rsid w:val="00C817AA"/>
    <w:rsid w:val="00C85475"/>
    <w:rsid w:val="00C85C29"/>
    <w:rsid w:val="00C87E1B"/>
    <w:rsid w:val="00C95895"/>
    <w:rsid w:val="00CA1F35"/>
    <w:rsid w:val="00CA224F"/>
    <w:rsid w:val="00CA2B80"/>
    <w:rsid w:val="00CB4C16"/>
    <w:rsid w:val="00CB7039"/>
    <w:rsid w:val="00CB76BB"/>
    <w:rsid w:val="00CC0A29"/>
    <w:rsid w:val="00CC2125"/>
    <w:rsid w:val="00CC2972"/>
    <w:rsid w:val="00CD2E9F"/>
    <w:rsid w:val="00CD4347"/>
    <w:rsid w:val="00CD4419"/>
    <w:rsid w:val="00CD79A0"/>
    <w:rsid w:val="00CD7BC9"/>
    <w:rsid w:val="00CE4ECC"/>
    <w:rsid w:val="00CE6E23"/>
    <w:rsid w:val="00CF18EB"/>
    <w:rsid w:val="00CF1AAC"/>
    <w:rsid w:val="00CF2355"/>
    <w:rsid w:val="00CF3E13"/>
    <w:rsid w:val="00CF52E5"/>
    <w:rsid w:val="00CF6588"/>
    <w:rsid w:val="00CF6D8C"/>
    <w:rsid w:val="00CF7C1D"/>
    <w:rsid w:val="00D044C3"/>
    <w:rsid w:val="00D051AF"/>
    <w:rsid w:val="00D13319"/>
    <w:rsid w:val="00D13A96"/>
    <w:rsid w:val="00D13B08"/>
    <w:rsid w:val="00D16C2E"/>
    <w:rsid w:val="00D23065"/>
    <w:rsid w:val="00D25037"/>
    <w:rsid w:val="00D35B63"/>
    <w:rsid w:val="00D377D1"/>
    <w:rsid w:val="00D43BC8"/>
    <w:rsid w:val="00D51B0C"/>
    <w:rsid w:val="00D523FC"/>
    <w:rsid w:val="00D52783"/>
    <w:rsid w:val="00D5320E"/>
    <w:rsid w:val="00D534C0"/>
    <w:rsid w:val="00D54B5C"/>
    <w:rsid w:val="00D5709B"/>
    <w:rsid w:val="00D66CE2"/>
    <w:rsid w:val="00D74F34"/>
    <w:rsid w:val="00D774C1"/>
    <w:rsid w:val="00D81FF9"/>
    <w:rsid w:val="00D836ED"/>
    <w:rsid w:val="00D90763"/>
    <w:rsid w:val="00D969A8"/>
    <w:rsid w:val="00DA0453"/>
    <w:rsid w:val="00DA13D8"/>
    <w:rsid w:val="00DB0D59"/>
    <w:rsid w:val="00DB1E90"/>
    <w:rsid w:val="00DB5C80"/>
    <w:rsid w:val="00DB6952"/>
    <w:rsid w:val="00DB7AAA"/>
    <w:rsid w:val="00DC16C2"/>
    <w:rsid w:val="00DD16AA"/>
    <w:rsid w:val="00DD33DF"/>
    <w:rsid w:val="00DD7E45"/>
    <w:rsid w:val="00DE03F5"/>
    <w:rsid w:val="00DE5E21"/>
    <w:rsid w:val="00DF25AC"/>
    <w:rsid w:val="00DF60A7"/>
    <w:rsid w:val="00E02731"/>
    <w:rsid w:val="00E10E55"/>
    <w:rsid w:val="00E13E94"/>
    <w:rsid w:val="00E14E5E"/>
    <w:rsid w:val="00E2004D"/>
    <w:rsid w:val="00E24313"/>
    <w:rsid w:val="00E35BBC"/>
    <w:rsid w:val="00E4142C"/>
    <w:rsid w:val="00E42CB1"/>
    <w:rsid w:val="00E51735"/>
    <w:rsid w:val="00E52480"/>
    <w:rsid w:val="00E54C72"/>
    <w:rsid w:val="00E56CCB"/>
    <w:rsid w:val="00E640A0"/>
    <w:rsid w:val="00E65C74"/>
    <w:rsid w:val="00E66C0A"/>
    <w:rsid w:val="00E76746"/>
    <w:rsid w:val="00E83EAF"/>
    <w:rsid w:val="00E852A1"/>
    <w:rsid w:val="00EA0573"/>
    <w:rsid w:val="00EA09C5"/>
    <w:rsid w:val="00EA268A"/>
    <w:rsid w:val="00EA2A77"/>
    <w:rsid w:val="00EA6F29"/>
    <w:rsid w:val="00EA7F43"/>
    <w:rsid w:val="00EB53A4"/>
    <w:rsid w:val="00EB5A58"/>
    <w:rsid w:val="00EB7C0D"/>
    <w:rsid w:val="00EC388F"/>
    <w:rsid w:val="00EC3FE5"/>
    <w:rsid w:val="00EC6041"/>
    <w:rsid w:val="00EC6BCF"/>
    <w:rsid w:val="00EC7163"/>
    <w:rsid w:val="00EC7B69"/>
    <w:rsid w:val="00ED1D72"/>
    <w:rsid w:val="00EF4A61"/>
    <w:rsid w:val="00EF50B9"/>
    <w:rsid w:val="00EF51B8"/>
    <w:rsid w:val="00F04EFF"/>
    <w:rsid w:val="00F057BE"/>
    <w:rsid w:val="00F067E3"/>
    <w:rsid w:val="00F07CEE"/>
    <w:rsid w:val="00F103F6"/>
    <w:rsid w:val="00F105FF"/>
    <w:rsid w:val="00F15948"/>
    <w:rsid w:val="00F20FCA"/>
    <w:rsid w:val="00F2107F"/>
    <w:rsid w:val="00F2317C"/>
    <w:rsid w:val="00F24589"/>
    <w:rsid w:val="00F25292"/>
    <w:rsid w:val="00F25C4C"/>
    <w:rsid w:val="00F30E72"/>
    <w:rsid w:val="00F33364"/>
    <w:rsid w:val="00F40285"/>
    <w:rsid w:val="00F40C5D"/>
    <w:rsid w:val="00F4212D"/>
    <w:rsid w:val="00F42141"/>
    <w:rsid w:val="00F43EEC"/>
    <w:rsid w:val="00F45CA7"/>
    <w:rsid w:val="00F51DB6"/>
    <w:rsid w:val="00F52C0D"/>
    <w:rsid w:val="00F5536B"/>
    <w:rsid w:val="00F627F0"/>
    <w:rsid w:val="00F63E05"/>
    <w:rsid w:val="00F641F5"/>
    <w:rsid w:val="00F65286"/>
    <w:rsid w:val="00F66B30"/>
    <w:rsid w:val="00F7323E"/>
    <w:rsid w:val="00F82C43"/>
    <w:rsid w:val="00F9134A"/>
    <w:rsid w:val="00F96AF9"/>
    <w:rsid w:val="00F972A0"/>
    <w:rsid w:val="00F97D5E"/>
    <w:rsid w:val="00FA06A9"/>
    <w:rsid w:val="00FA294A"/>
    <w:rsid w:val="00FA70BF"/>
    <w:rsid w:val="00FB737E"/>
    <w:rsid w:val="00FC5041"/>
    <w:rsid w:val="00FC5208"/>
    <w:rsid w:val="00FD424C"/>
    <w:rsid w:val="00FE1F3A"/>
    <w:rsid w:val="00FF53A0"/>
    <w:rsid w:val="0C27D6A4"/>
    <w:rsid w:val="142A6CC0"/>
    <w:rsid w:val="18068844"/>
    <w:rsid w:val="1F3C90F8"/>
    <w:rsid w:val="3360B027"/>
    <w:rsid w:val="4331305A"/>
    <w:rsid w:val="4D44780A"/>
    <w:rsid w:val="5CE8C787"/>
    <w:rsid w:val="665A1898"/>
    <w:rsid w:val="69A3F5AB"/>
    <w:rsid w:val="7873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B59FB"/>
  <w15:chartTrackingRefBased/>
  <w15:docId w15:val="{AEAF85A9-94D7-4C93-A858-7641BE4F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E2"/>
    <w:pPr>
      <w:spacing w:after="120" w:line="240" w:lineRule="auto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3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03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03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03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3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3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3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3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3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CE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31CE9"/>
  </w:style>
  <w:style w:type="paragraph" w:styleId="Footer">
    <w:name w:val="footer"/>
    <w:basedOn w:val="Normal"/>
    <w:link w:val="FooterChar"/>
    <w:uiPriority w:val="99"/>
    <w:unhideWhenUsed/>
    <w:rsid w:val="00431CE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31CE9"/>
  </w:style>
  <w:style w:type="paragraph" w:styleId="Title">
    <w:name w:val="Title"/>
    <w:basedOn w:val="Normal"/>
    <w:next w:val="Normal"/>
    <w:link w:val="TitleChar"/>
    <w:uiPriority w:val="10"/>
    <w:qFormat/>
    <w:rsid w:val="00B3703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7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70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70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70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0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0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0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0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0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rsid w:val="00F103F6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ascii="Calibri" w:eastAsia="Calibri" w:hAnsi="Calibri" w:cs="Calibri"/>
      <w:color w:val="000000"/>
      <w:u w:color="000000"/>
      <w:bdr w:val="nil"/>
      <w:lang w:val="de-DE" w:eastAsia="en-GB"/>
    </w:rPr>
  </w:style>
  <w:style w:type="paragraph" w:styleId="ListParagraph">
    <w:name w:val="List Paragraph"/>
    <w:link w:val="ListParagraphChar"/>
    <w:uiPriority w:val="34"/>
    <w:qFormat/>
    <w:rsid w:val="00F103F6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ind w:left="720"/>
      <w:jc w:val="both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table" w:styleId="TableGrid">
    <w:name w:val="Table Grid"/>
    <w:basedOn w:val="TableNormal"/>
    <w:uiPriority w:val="39"/>
    <w:rsid w:val="008B4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97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9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E2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092E2D"/>
    <w:pPr>
      <w:spacing w:after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092E2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F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F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F76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F76"/>
    <w:rPr>
      <w:rFonts w:ascii="Calibri" w:hAnsi="Calibri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625B"/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paragraph" w:styleId="NoSpacing">
    <w:name w:val="No Spacing"/>
    <w:uiPriority w:val="1"/>
    <w:qFormat/>
    <w:rsid w:val="00895DAD"/>
    <w:pPr>
      <w:spacing w:after="0" w:line="240" w:lineRule="auto"/>
      <w:jc w:val="both"/>
    </w:pPr>
    <w:rPr>
      <w:rFonts w:ascii="Calibri" w:hAnsi="Calibri"/>
    </w:rPr>
  </w:style>
  <w:style w:type="paragraph" w:styleId="Revision">
    <w:name w:val="Revision"/>
    <w:hidden/>
    <w:uiPriority w:val="99"/>
    <w:semiHidden/>
    <w:rsid w:val="001A6ED2"/>
    <w:pPr>
      <w:spacing w:after="0" w:line="240" w:lineRule="auto"/>
    </w:pPr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767333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248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2488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2488"/>
    <w:rPr>
      <w:vertAlign w:val="superscript"/>
    </w:rPr>
  </w:style>
  <w:style w:type="paragraph" w:customStyle="1" w:styleId="Default">
    <w:name w:val="Default"/>
    <w:rsid w:val="001E7AB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zrk\AppData\Roaming\Microsoft\Templates\Ryans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6A1CD1-EE5A-4689-9215-342C82D156B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8F2CC6-04D5-418D-AFBD-26CEDBB10382}">
      <dgm:prSet phldrT="[Text]"/>
      <dgm:spPr>
        <a:xfrm>
          <a:off x="2244432" y="613814"/>
          <a:ext cx="864185" cy="432092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b="1">
              <a:solidFill>
                <a:schemeClr val="bg1"/>
              </a:solidFill>
              <a:latin typeface="Calibri"/>
              <a:ea typeface="+mn-ea"/>
              <a:cs typeface="+mn-cs"/>
            </a:rPr>
            <a:t>Head of Digital Research Service </a:t>
          </a:r>
          <a:r>
            <a:rPr lang="en-US" b="1">
              <a:solidFill>
                <a:srgbClr val="FF0000"/>
              </a:solidFill>
              <a:latin typeface="Calibri"/>
              <a:ea typeface="+mn-ea"/>
              <a:cs typeface="+mn-cs"/>
            </a:rPr>
            <a:t>(Level 6)</a:t>
          </a:r>
        </a:p>
      </dgm:t>
    </dgm:pt>
    <dgm:pt modelId="{556D3FD2-7D39-431C-A9CB-A4097E9B0919}" type="parTrans" cxnId="{BF40A354-4796-4D3A-81AF-39218AA0CC38}">
      <dgm:prSet/>
      <dgm:spPr>
        <a:xfrm>
          <a:off x="2630805" y="432335"/>
          <a:ext cx="91440" cy="1814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78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5216ACB-404A-4B04-AF67-A5FAB5B4CD4E}" type="sibTrans" cxnId="{BF40A354-4796-4D3A-81AF-39218AA0CC38}">
      <dgm:prSet/>
      <dgm:spPr/>
      <dgm:t>
        <a:bodyPr/>
        <a:lstStyle/>
        <a:p>
          <a:endParaRPr lang="en-US"/>
        </a:p>
      </dgm:t>
    </dgm:pt>
    <dgm:pt modelId="{A4C03092-E5A7-40A6-8E35-16AF6FBB6DA1}">
      <dgm:prSet phldrT="[Text]"/>
      <dgm:spPr>
        <a:xfrm>
          <a:off x="2244432" y="243"/>
          <a:ext cx="864185" cy="432092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Director</a:t>
          </a:r>
        </a:p>
      </dgm:t>
    </dgm:pt>
    <dgm:pt modelId="{6C4917FB-FB2F-4678-8A9B-9346B1EF6E56}" type="parTrans" cxnId="{FF15912C-3F3E-42B9-85CB-81737718DC1F}">
      <dgm:prSet/>
      <dgm:spPr/>
      <dgm:t>
        <a:bodyPr/>
        <a:lstStyle/>
        <a:p>
          <a:endParaRPr lang="en-US"/>
        </a:p>
      </dgm:t>
    </dgm:pt>
    <dgm:pt modelId="{462324D1-4AC6-4B82-9170-AEE0C4B8689C}" type="sibTrans" cxnId="{FF15912C-3F3E-42B9-85CB-81737718DC1F}">
      <dgm:prSet/>
      <dgm:spPr/>
      <dgm:t>
        <a:bodyPr/>
        <a:lstStyle/>
        <a:p>
          <a:endParaRPr lang="en-US"/>
        </a:p>
      </dgm:t>
    </dgm:pt>
    <dgm:pt modelId="{3A512CC8-8712-DD4B-BE03-4D634E7C01B0}">
      <dgm:prSet phldrT="[Text]"/>
      <dgm:spPr>
        <a:xfrm>
          <a:off x="3812929" y="1227386"/>
          <a:ext cx="864185" cy="432092"/>
        </a:xfrm>
        <a:solidFill>
          <a:srgbClr val="92D05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Business Manager </a:t>
          </a:r>
          <a:r>
            <a:rPr lang="en-US">
              <a:solidFill>
                <a:srgbClr val="FF0000"/>
              </a:solidFill>
              <a:latin typeface="Calibri"/>
              <a:ea typeface="+mn-ea"/>
              <a:cs typeface="+mn-cs"/>
            </a:rPr>
            <a:t>(role to be defined)</a:t>
          </a:r>
          <a:endParaRPr lang="en-GB">
            <a:solidFill>
              <a:srgbClr val="FF0000"/>
            </a:solidFill>
            <a:latin typeface="Calibri"/>
            <a:ea typeface="+mn-ea"/>
            <a:cs typeface="+mn-cs"/>
          </a:endParaRPr>
        </a:p>
      </dgm:t>
    </dgm:pt>
    <dgm:pt modelId="{1249F729-EAD3-A34E-8520-24F004FDBE51}" type="sibTrans" cxnId="{31430A6F-C774-674C-9E0A-A71261E04A2C}">
      <dgm:prSet/>
      <dgm:spPr/>
      <dgm:t>
        <a:bodyPr/>
        <a:lstStyle/>
        <a:p>
          <a:endParaRPr lang="en-GB"/>
        </a:p>
      </dgm:t>
    </dgm:pt>
    <dgm:pt modelId="{57844F18-5068-7940-A76A-C27156E03A64}" type="parTrans" cxnId="{31430A6F-C774-674C-9E0A-A71261E04A2C}">
      <dgm:prSet/>
      <dgm:spPr>
        <a:xfrm>
          <a:off x="2676525" y="1045907"/>
          <a:ext cx="1568496" cy="181478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GB"/>
        </a:p>
      </dgm:t>
    </dgm:pt>
    <dgm:pt modelId="{370FC83F-6345-4AF1-8229-920EA1F75E1F}">
      <dgm:prSet phldrT="[Text]"/>
      <dgm:spPr>
        <a:xfrm>
          <a:off x="2244432" y="613814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Digital Research Service Team Leader </a:t>
          </a:r>
          <a:r>
            <a:rPr lang="en-US" b="1">
              <a:solidFill>
                <a:srgbClr val="FF0000"/>
              </a:solidFill>
              <a:latin typeface="Calibri"/>
              <a:ea typeface="+mn-ea"/>
              <a:cs typeface="+mn-cs"/>
            </a:rPr>
            <a:t>(Level 5)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B90ACCD4-D7F7-4388-BFB0-AAD98E4D747C}" type="parTrans" cxnId="{CBDF0A6D-BCE6-4D50-99AA-80925422B694}">
      <dgm:prSet/>
      <dgm:spPr/>
      <dgm:t>
        <a:bodyPr/>
        <a:lstStyle/>
        <a:p>
          <a:endParaRPr lang="en-US"/>
        </a:p>
      </dgm:t>
    </dgm:pt>
    <dgm:pt modelId="{67A79066-698F-4619-90C2-85C597B58B6E}" type="sibTrans" cxnId="{CBDF0A6D-BCE6-4D50-99AA-80925422B694}">
      <dgm:prSet/>
      <dgm:spPr/>
      <dgm:t>
        <a:bodyPr/>
        <a:lstStyle/>
        <a:p>
          <a:endParaRPr lang="en-US"/>
        </a:p>
      </dgm:t>
    </dgm:pt>
    <dgm:pt modelId="{6487F6E0-33E5-4549-84BF-C6E5FBAA211C}">
      <dgm:prSet phldrT="[Text]"/>
      <dgm:spPr>
        <a:xfrm>
          <a:off x="2244432" y="613814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Senior Data Analysts </a:t>
          </a:r>
        </a:p>
      </dgm:t>
    </dgm:pt>
    <dgm:pt modelId="{32E42362-080B-4E34-ADDD-B13493FDCD0A}" type="parTrans" cxnId="{3BE31178-882D-4BB4-84EB-61D4479FAA3A}">
      <dgm:prSet/>
      <dgm:spPr/>
      <dgm:t>
        <a:bodyPr/>
        <a:lstStyle/>
        <a:p>
          <a:endParaRPr lang="en-US"/>
        </a:p>
      </dgm:t>
    </dgm:pt>
    <dgm:pt modelId="{F9486909-E94A-490A-BB32-0BB952A0595D}" type="sibTrans" cxnId="{3BE31178-882D-4BB4-84EB-61D4479FAA3A}">
      <dgm:prSet/>
      <dgm:spPr/>
      <dgm:t>
        <a:bodyPr/>
        <a:lstStyle/>
        <a:p>
          <a:endParaRPr lang="en-US"/>
        </a:p>
      </dgm:t>
    </dgm:pt>
    <dgm:pt modelId="{C8078363-B249-4BB6-99F9-4659344C9E1F}">
      <dgm:prSet phldrT="[Text]"/>
      <dgm:spPr>
        <a:xfrm>
          <a:off x="2244432" y="613814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RSEs </a:t>
          </a:r>
        </a:p>
      </dgm:t>
    </dgm:pt>
    <dgm:pt modelId="{B775E702-4F70-4856-99BF-C42EE9F11081}" type="parTrans" cxnId="{5E35CBA9-5ABF-457E-9262-5AA05F50CA8B}">
      <dgm:prSet/>
      <dgm:spPr/>
      <dgm:t>
        <a:bodyPr/>
        <a:lstStyle/>
        <a:p>
          <a:endParaRPr lang="en-US"/>
        </a:p>
      </dgm:t>
    </dgm:pt>
    <dgm:pt modelId="{E6704008-F3C2-4F06-B20D-35CD4050A50E}" type="sibTrans" cxnId="{5E35CBA9-5ABF-457E-9262-5AA05F50CA8B}">
      <dgm:prSet/>
      <dgm:spPr/>
      <dgm:t>
        <a:bodyPr/>
        <a:lstStyle/>
        <a:p>
          <a:endParaRPr lang="en-US"/>
        </a:p>
      </dgm:t>
    </dgm:pt>
    <dgm:pt modelId="{A91FF627-E9CC-4026-9E8A-18BD4493CA0F}">
      <dgm:prSet phldrT="[Text]"/>
      <dgm:spPr>
        <a:xfrm>
          <a:off x="2244432" y="613814"/>
          <a:ext cx="864185" cy="432092"/>
        </a:xfrm>
        <a:solidFill>
          <a:schemeClr val="accent2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Contract software developers</a:t>
          </a:r>
        </a:p>
      </dgm:t>
    </dgm:pt>
    <dgm:pt modelId="{72B91F7D-F828-4555-8361-0AEFD4CFE1D1}" type="parTrans" cxnId="{52D8F37D-5B79-41AA-A79D-75522E3BC132}">
      <dgm:prSet/>
      <dgm:spPr/>
      <dgm:t>
        <a:bodyPr/>
        <a:lstStyle/>
        <a:p>
          <a:endParaRPr lang="en-US"/>
        </a:p>
      </dgm:t>
    </dgm:pt>
    <dgm:pt modelId="{3990FC7C-B961-4E77-A800-E12099A3D7DA}" type="sibTrans" cxnId="{52D8F37D-5B79-41AA-A79D-75522E3BC132}">
      <dgm:prSet/>
      <dgm:spPr/>
      <dgm:t>
        <a:bodyPr/>
        <a:lstStyle/>
        <a:p>
          <a:endParaRPr lang="en-US"/>
        </a:p>
      </dgm:t>
    </dgm:pt>
    <dgm:pt modelId="{15F83588-E932-4FCD-AE5E-02BEDE840FF2}">
      <dgm:prSet phldrT="[Text]"/>
      <dgm:spPr>
        <a:xfrm>
          <a:off x="1721599" y="1227386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Digital Research Service Team Leader </a:t>
          </a:r>
          <a:r>
            <a:rPr lang="en-US" b="1">
              <a:solidFill>
                <a:srgbClr val="FF0000"/>
              </a:solidFill>
              <a:latin typeface="Calibri"/>
              <a:ea typeface="+mn-ea"/>
              <a:cs typeface="+mn-cs"/>
            </a:rPr>
            <a:t>(Level 5)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FFB5993B-200A-414B-BF3E-0B08739FD863}" type="sibTrans" cxnId="{D81D2908-E580-4F05-8E15-749A7646A1CB}">
      <dgm:prSet/>
      <dgm:spPr/>
      <dgm:t>
        <a:bodyPr/>
        <a:lstStyle/>
        <a:p>
          <a:endParaRPr lang="en-US"/>
        </a:p>
      </dgm:t>
    </dgm:pt>
    <dgm:pt modelId="{A28BA1A6-2801-4368-91D1-068FEFDAD4E3}" type="parTrans" cxnId="{D81D2908-E580-4F05-8E15-749A7646A1CB}">
      <dgm:prSet/>
      <dgm:spPr>
        <a:xfrm>
          <a:off x="2153692" y="1045907"/>
          <a:ext cx="522832" cy="181478"/>
        </a:xfr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EEC4357-20F3-45DD-9F59-671D4F89719A}">
      <dgm:prSet phldrT="[Text]"/>
      <dgm:spPr>
        <a:xfrm>
          <a:off x="1721599" y="1227386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 Analysts</a:t>
          </a:r>
        </a:p>
      </dgm:t>
    </dgm:pt>
    <dgm:pt modelId="{F18E0D5A-4DC0-4F11-9BC6-87DFC451A581}" type="parTrans" cxnId="{0702E561-C09A-46EC-9E3D-FE147CD3DBE4}">
      <dgm:prSet/>
      <dgm:spPr/>
      <dgm:t>
        <a:bodyPr/>
        <a:lstStyle/>
        <a:p>
          <a:endParaRPr lang="en-US"/>
        </a:p>
      </dgm:t>
    </dgm:pt>
    <dgm:pt modelId="{391ECCE7-9EC0-4CAC-B148-4701E8771083}" type="sibTrans" cxnId="{0702E561-C09A-46EC-9E3D-FE147CD3DBE4}">
      <dgm:prSet/>
      <dgm:spPr/>
      <dgm:t>
        <a:bodyPr/>
        <a:lstStyle/>
        <a:p>
          <a:endParaRPr lang="en-US"/>
        </a:p>
      </dgm:t>
    </dgm:pt>
    <dgm:pt modelId="{0B33F063-719E-443D-90F7-E53EABFCE53B}">
      <dgm:prSet phldrT="[Text]"/>
      <dgm:spPr>
        <a:xfrm>
          <a:off x="1721599" y="1227386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 Analyst (Training) </a:t>
          </a:r>
        </a:p>
      </dgm:t>
    </dgm:pt>
    <dgm:pt modelId="{C41B71C7-7CA0-479B-BDD7-76C84B20F5AA}" type="parTrans" cxnId="{7938E1FD-BCDE-451B-9CA4-ABCD3198B0FD}">
      <dgm:prSet/>
      <dgm:spPr/>
      <dgm:t>
        <a:bodyPr/>
        <a:lstStyle/>
        <a:p>
          <a:endParaRPr lang="en-US"/>
        </a:p>
      </dgm:t>
    </dgm:pt>
    <dgm:pt modelId="{802C9803-7D25-4955-90F4-265BC5266A26}" type="sibTrans" cxnId="{7938E1FD-BCDE-451B-9CA4-ABCD3198B0FD}">
      <dgm:prSet/>
      <dgm:spPr/>
      <dgm:t>
        <a:bodyPr/>
        <a:lstStyle/>
        <a:p>
          <a:endParaRPr lang="en-US"/>
        </a:p>
      </dgm:t>
    </dgm:pt>
    <dgm:pt modelId="{336580C2-9584-43CA-B4DF-DF97ED6EBDDD}">
      <dgm:prSet phldrT="[Text]"/>
      <dgm:spPr>
        <a:xfrm>
          <a:off x="2244432" y="613814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 Analysts</a:t>
          </a:r>
        </a:p>
      </dgm:t>
    </dgm:pt>
    <dgm:pt modelId="{57FB177E-B208-4CA9-BC69-7308A342A92D}" type="sibTrans" cxnId="{FAE561BB-C0E7-45E9-B00A-4E45BCC17C7F}">
      <dgm:prSet/>
      <dgm:spPr/>
      <dgm:t>
        <a:bodyPr/>
        <a:lstStyle/>
        <a:p>
          <a:endParaRPr lang="en-US"/>
        </a:p>
      </dgm:t>
    </dgm:pt>
    <dgm:pt modelId="{B097FE03-2441-4B1D-BB86-B38262A52E64}" type="parTrans" cxnId="{FAE561BB-C0E7-45E9-B00A-4E45BCC17C7F}">
      <dgm:prSet/>
      <dgm:spPr/>
      <dgm:t>
        <a:bodyPr/>
        <a:lstStyle/>
        <a:p>
          <a:endParaRPr lang="en-US"/>
        </a:p>
      </dgm:t>
    </dgm:pt>
    <dgm:pt modelId="{5F7D4703-6E6C-4DD4-A820-38D2B0FAC2EA}">
      <dgm:prSet phldrT="[Text]"/>
      <dgm:spPr>
        <a:xfrm>
          <a:off x="1721599" y="1227386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Senior Data Analysts</a:t>
          </a:r>
        </a:p>
      </dgm:t>
    </dgm:pt>
    <dgm:pt modelId="{4A0A34E3-EAF0-42AE-8995-B64FCBB809CD}" type="parTrans" cxnId="{57CC5A9F-5FB6-4242-9AEB-2878E4BA43FE}">
      <dgm:prSet/>
      <dgm:spPr/>
    </dgm:pt>
    <dgm:pt modelId="{4C52E6CB-74E4-4F7F-9D9E-3EB335F07419}" type="sibTrans" cxnId="{57CC5A9F-5FB6-4242-9AEB-2878E4BA43FE}">
      <dgm:prSet/>
      <dgm:spPr/>
    </dgm:pt>
    <dgm:pt modelId="{B4494DC1-5DDF-4D3E-924B-3F10B06707EB}">
      <dgm:prSet phldrT="[Text]"/>
      <dgm:spPr>
        <a:xfrm>
          <a:off x="1721599" y="1227386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 Analyst (Training) </a:t>
          </a:r>
        </a:p>
      </dgm:t>
    </dgm:pt>
    <dgm:pt modelId="{3BB71DEF-E112-4367-83FA-1A7EEEAE546A}" type="parTrans" cxnId="{A604F379-F75D-4995-95E9-485906AB8058}">
      <dgm:prSet/>
      <dgm:spPr/>
    </dgm:pt>
    <dgm:pt modelId="{74A4602C-3F3C-4950-A165-7B78F48B4DD3}" type="sibTrans" cxnId="{A604F379-F75D-4995-95E9-485906AB8058}">
      <dgm:prSet/>
      <dgm:spPr/>
    </dgm:pt>
    <dgm:pt modelId="{8A0180F5-E78D-4090-807F-672237D18F45}">
      <dgm:prSet phldrT="[Text]"/>
      <dgm:spPr>
        <a:xfrm>
          <a:off x="1721599" y="1227386"/>
          <a:ext cx="864185" cy="43209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RSEs</a:t>
          </a:r>
        </a:p>
      </dgm:t>
    </dgm:pt>
    <dgm:pt modelId="{9D7EC341-94AC-4A55-AC7A-B66DB7828F79}" type="parTrans" cxnId="{8123D4DD-482E-41EE-9AC8-307C01405ADE}">
      <dgm:prSet/>
      <dgm:spPr/>
    </dgm:pt>
    <dgm:pt modelId="{36EE5AC3-5EA3-4BFB-904E-80FD2072912A}" type="sibTrans" cxnId="{8123D4DD-482E-41EE-9AC8-307C01405ADE}">
      <dgm:prSet/>
      <dgm:spPr/>
    </dgm:pt>
    <dgm:pt modelId="{FA8FC5AC-BC28-42B1-8CD7-30881B22C0C3}" type="pres">
      <dgm:prSet presAssocID="{836A1CD1-EE5A-4689-9215-342C82D156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EBDE6E-2DD2-4EBE-8A21-BF6621796256}" type="pres">
      <dgm:prSet presAssocID="{A4C03092-E5A7-40A6-8E35-16AF6FBB6DA1}" presName="hierRoot1" presStyleCnt="0">
        <dgm:presLayoutVars>
          <dgm:hierBranch val="init"/>
        </dgm:presLayoutVars>
      </dgm:prSet>
      <dgm:spPr/>
    </dgm:pt>
    <dgm:pt modelId="{EEAED1D7-AF92-4EA9-B226-DBD3B1FC4141}" type="pres">
      <dgm:prSet presAssocID="{A4C03092-E5A7-40A6-8E35-16AF6FBB6DA1}" presName="rootComposite1" presStyleCnt="0"/>
      <dgm:spPr/>
    </dgm:pt>
    <dgm:pt modelId="{19887C0A-CC5E-436C-88BA-F346638AE93E}" type="pres">
      <dgm:prSet presAssocID="{A4C03092-E5A7-40A6-8E35-16AF6FBB6DA1}" presName="rootText1" presStyleLbl="node0" presStyleIdx="0" presStyleCnt="1">
        <dgm:presLayoutVars>
          <dgm:chPref val="3"/>
        </dgm:presLayoutVars>
      </dgm:prSet>
      <dgm:spPr/>
    </dgm:pt>
    <dgm:pt modelId="{16DB8D8F-9FA5-44A4-8A6F-CE21214926EB}" type="pres">
      <dgm:prSet presAssocID="{A4C03092-E5A7-40A6-8E35-16AF6FBB6DA1}" presName="rootConnector1" presStyleLbl="node1" presStyleIdx="0" presStyleCnt="0"/>
      <dgm:spPr/>
    </dgm:pt>
    <dgm:pt modelId="{EE54D556-AF6E-4E10-AC48-C6E9B63E5A47}" type="pres">
      <dgm:prSet presAssocID="{A4C03092-E5A7-40A6-8E35-16AF6FBB6DA1}" presName="hierChild2" presStyleCnt="0"/>
      <dgm:spPr/>
    </dgm:pt>
    <dgm:pt modelId="{D6EF6CDA-043C-45EF-9AC9-1E5F8F7A479D}" type="pres">
      <dgm:prSet presAssocID="{556D3FD2-7D39-431C-A9CB-A4097E9B0919}" presName="Name37" presStyleLbl="parChTrans1D2" presStyleIdx="0" presStyleCnt="1"/>
      <dgm:spPr/>
    </dgm:pt>
    <dgm:pt modelId="{4805FC6B-E1A7-4B9D-A506-83BE5E3CB09F}" type="pres">
      <dgm:prSet presAssocID="{2A8F2CC6-04D5-418D-AFBD-26CEDBB10382}" presName="hierRoot2" presStyleCnt="0">
        <dgm:presLayoutVars>
          <dgm:hierBranch val="init"/>
        </dgm:presLayoutVars>
      </dgm:prSet>
      <dgm:spPr/>
    </dgm:pt>
    <dgm:pt modelId="{6B0E2356-D06A-43B9-AF2C-1B2EAFE9F394}" type="pres">
      <dgm:prSet presAssocID="{2A8F2CC6-04D5-418D-AFBD-26CEDBB10382}" presName="rootComposite" presStyleCnt="0"/>
      <dgm:spPr/>
    </dgm:pt>
    <dgm:pt modelId="{D5356B55-73B6-4378-9836-6A1362461D38}" type="pres">
      <dgm:prSet presAssocID="{2A8F2CC6-04D5-418D-AFBD-26CEDBB10382}" presName="rootText" presStyleLbl="node2" presStyleIdx="0" presStyleCnt="1">
        <dgm:presLayoutVars>
          <dgm:chPref val="3"/>
        </dgm:presLayoutVars>
      </dgm:prSet>
      <dgm:spPr/>
    </dgm:pt>
    <dgm:pt modelId="{C5EC871F-17F8-4E5A-8D8C-BD75B8200A73}" type="pres">
      <dgm:prSet presAssocID="{2A8F2CC6-04D5-418D-AFBD-26CEDBB10382}" presName="rootConnector" presStyleLbl="node2" presStyleIdx="0" presStyleCnt="1"/>
      <dgm:spPr/>
    </dgm:pt>
    <dgm:pt modelId="{5EDF6D58-2448-4AE2-AC73-233386B7B58E}" type="pres">
      <dgm:prSet presAssocID="{2A8F2CC6-04D5-418D-AFBD-26CEDBB10382}" presName="hierChild4" presStyleCnt="0"/>
      <dgm:spPr/>
    </dgm:pt>
    <dgm:pt modelId="{0138594F-1F62-4880-AA5F-97D7E861BA1A}" type="pres">
      <dgm:prSet presAssocID="{B90ACCD4-D7F7-4388-BFB0-AAD98E4D747C}" presName="Name37" presStyleLbl="parChTrans1D3" presStyleIdx="0" presStyleCnt="3"/>
      <dgm:spPr/>
    </dgm:pt>
    <dgm:pt modelId="{75896F82-F1F5-4A05-978B-9B7B149168B8}" type="pres">
      <dgm:prSet presAssocID="{370FC83F-6345-4AF1-8229-920EA1F75E1F}" presName="hierRoot2" presStyleCnt="0">
        <dgm:presLayoutVars>
          <dgm:hierBranch val="init"/>
        </dgm:presLayoutVars>
      </dgm:prSet>
      <dgm:spPr/>
    </dgm:pt>
    <dgm:pt modelId="{204FADEA-EB1D-46F7-ADE0-86F00B26DE6C}" type="pres">
      <dgm:prSet presAssocID="{370FC83F-6345-4AF1-8229-920EA1F75E1F}" presName="rootComposite" presStyleCnt="0"/>
      <dgm:spPr/>
    </dgm:pt>
    <dgm:pt modelId="{E3D8C588-E3E6-4E4F-B4AD-2AC015FF905A}" type="pres">
      <dgm:prSet presAssocID="{370FC83F-6345-4AF1-8229-920EA1F75E1F}" presName="rootText" presStyleLbl="node3" presStyleIdx="0" presStyleCnt="3">
        <dgm:presLayoutVars>
          <dgm:chPref val="3"/>
        </dgm:presLayoutVars>
      </dgm:prSet>
      <dgm:spPr>
        <a:prstGeom prst="rect">
          <a:avLst/>
        </a:prstGeom>
      </dgm:spPr>
    </dgm:pt>
    <dgm:pt modelId="{2F178B9E-4C0D-4D9E-8E4B-6B7C8DF0CB4D}" type="pres">
      <dgm:prSet presAssocID="{370FC83F-6345-4AF1-8229-920EA1F75E1F}" presName="rootConnector" presStyleLbl="node3" presStyleIdx="0" presStyleCnt="3"/>
      <dgm:spPr/>
    </dgm:pt>
    <dgm:pt modelId="{5D9B9E11-E0FF-45CA-B8E0-F38FE533EC32}" type="pres">
      <dgm:prSet presAssocID="{370FC83F-6345-4AF1-8229-920EA1F75E1F}" presName="hierChild4" presStyleCnt="0"/>
      <dgm:spPr/>
    </dgm:pt>
    <dgm:pt modelId="{579A4FC2-3F48-4F35-8B4E-A5164D583226}" type="pres">
      <dgm:prSet presAssocID="{32E42362-080B-4E34-ADDD-B13493FDCD0A}" presName="Name37" presStyleLbl="parChTrans1D4" presStyleIdx="0" presStyleCnt="9"/>
      <dgm:spPr/>
    </dgm:pt>
    <dgm:pt modelId="{C303FE61-FE53-4584-B212-18526EEB2304}" type="pres">
      <dgm:prSet presAssocID="{6487F6E0-33E5-4549-84BF-C6E5FBAA211C}" presName="hierRoot2" presStyleCnt="0">
        <dgm:presLayoutVars>
          <dgm:hierBranch val="init"/>
        </dgm:presLayoutVars>
      </dgm:prSet>
      <dgm:spPr/>
    </dgm:pt>
    <dgm:pt modelId="{C1F836AE-4923-4D00-AFB6-3ED1CFE5E67A}" type="pres">
      <dgm:prSet presAssocID="{6487F6E0-33E5-4549-84BF-C6E5FBAA211C}" presName="rootComposite" presStyleCnt="0"/>
      <dgm:spPr/>
    </dgm:pt>
    <dgm:pt modelId="{9006BFE8-BB2C-4A01-B9B5-1C266A0FCE1F}" type="pres">
      <dgm:prSet presAssocID="{6487F6E0-33E5-4549-84BF-C6E5FBAA211C}" presName="rootText" presStyleLbl="node4" presStyleIdx="0" presStyleCnt="9">
        <dgm:presLayoutVars>
          <dgm:chPref val="3"/>
        </dgm:presLayoutVars>
      </dgm:prSet>
      <dgm:spPr/>
    </dgm:pt>
    <dgm:pt modelId="{A92CC0A2-F68D-407E-9B2A-C3670EBD36B6}" type="pres">
      <dgm:prSet presAssocID="{6487F6E0-33E5-4549-84BF-C6E5FBAA211C}" presName="rootConnector" presStyleLbl="node4" presStyleIdx="0" presStyleCnt="9"/>
      <dgm:spPr/>
    </dgm:pt>
    <dgm:pt modelId="{94736DCF-C8FE-4B99-BE15-06307AE1EBA9}" type="pres">
      <dgm:prSet presAssocID="{6487F6E0-33E5-4549-84BF-C6E5FBAA211C}" presName="hierChild4" presStyleCnt="0"/>
      <dgm:spPr/>
    </dgm:pt>
    <dgm:pt modelId="{F3DBFE47-0B13-4DC5-B0D6-619FBAD50E69}" type="pres">
      <dgm:prSet presAssocID="{6487F6E0-33E5-4549-84BF-C6E5FBAA211C}" presName="hierChild5" presStyleCnt="0"/>
      <dgm:spPr/>
    </dgm:pt>
    <dgm:pt modelId="{2C75CC2F-4642-430E-BA8E-A774C1E37F75}" type="pres">
      <dgm:prSet presAssocID="{B097FE03-2441-4B1D-BB86-B38262A52E64}" presName="Name37" presStyleLbl="parChTrans1D4" presStyleIdx="1" presStyleCnt="9"/>
      <dgm:spPr/>
    </dgm:pt>
    <dgm:pt modelId="{47A5EA1F-FE0F-46C7-B915-B7404E9F0713}" type="pres">
      <dgm:prSet presAssocID="{336580C2-9584-43CA-B4DF-DF97ED6EBDDD}" presName="hierRoot2" presStyleCnt="0">
        <dgm:presLayoutVars>
          <dgm:hierBranch val="init"/>
        </dgm:presLayoutVars>
      </dgm:prSet>
      <dgm:spPr/>
    </dgm:pt>
    <dgm:pt modelId="{6EF499B8-AD30-4989-B0AD-807AC3AB9F61}" type="pres">
      <dgm:prSet presAssocID="{336580C2-9584-43CA-B4DF-DF97ED6EBDDD}" presName="rootComposite" presStyleCnt="0"/>
      <dgm:spPr/>
    </dgm:pt>
    <dgm:pt modelId="{234D623E-108D-4F92-A479-AC9F0E94C6EB}" type="pres">
      <dgm:prSet presAssocID="{336580C2-9584-43CA-B4DF-DF97ED6EBDDD}" presName="rootText" presStyleLbl="node4" presStyleIdx="1" presStyleCnt="9">
        <dgm:presLayoutVars>
          <dgm:chPref val="3"/>
        </dgm:presLayoutVars>
      </dgm:prSet>
      <dgm:spPr/>
    </dgm:pt>
    <dgm:pt modelId="{3534255F-B414-4429-AE8D-7FA41481EA75}" type="pres">
      <dgm:prSet presAssocID="{336580C2-9584-43CA-B4DF-DF97ED6EBDDD}" presName="rootConnector" presStyleLbl="node4" presStyleIdx="1" presStyleCnt="9"/>
      <dgm:spPr/>
    </dgm:pt>
    <dgm:pt modelId="{D9A946C7-7FAC-4B17-99B7-E0F536FAAD55}" type="pres">
      <dgm:prSet presAssocID="{336580C2-9584-43CA-B4DF-DF97ED6EBDDD}" presName="hierChild4" presStyleCnt="0"/>
      <dgm:spPr/>
    </dgm:pt>
    <dgm:pt modelId="{EA5291C6-5761-4916-B228-2ECAF77FA761}" type="pres">
      <dgm:prSet presAssocID="{336580C2-9584-43CA-B4DF-DF97ED6EBDDD}" presName="hierChild5" presStyleCnt="0"/>
      <dgm:spPr/>
    </dgm:pt>
    <dgm:pt modelId="{E3F84BFC-7EFF-4D2B-BEC0-9DAAC779C9F2}" type="pres">
      <dgm:prSet presAssocID="{3BB71DEF-E112-4367-83FA-1A7EEEAE546A}" presName="Name37" presStyleLbl="parChTrans1D4" presStyleIdx="2" presStyleCnt="9"/>
      <dgm:spPr/>
    </dgm:pt>
    <dgm:pt modelId="{DFDF633B-31B5-40EB-A6FD-CB1E7F998217}" type="pres">
      <dgm:prSet presAssocID="{B4494DC1-5DDF-4D3E-924B-3F10B06707EB}" presName="hierRoot2" presStyleCnt="0">
        <dgm:presLayoutVars>
          <dgm:hierBranch val="init"/>
        </dgm:presLayoutVars>
      </dgm:prSet>
      <dgm:spPr/>
    </dgm:pt>
    <dgm:pt modelId="{F72636EA-6838-4C21-A5F3-D377FDA03152}" type="pres">
      <dgm:prSet presAssocID="{B4494DC1-5DDF-4D3E-924B-3F10B06707EB}" presName="rootComposite" presStyleCnt="0"/>
      <dgm:spPr/>
    </dgm:pt>
    <dgm:pt modelId="{01FFA0C0-F1C1-4509-876D-9C17FBCAC12C}" type="pres">
      <dgm:prSet presAssocID="{B4494DC1-5DDF-4D3E-924B-3F10B06707EB}" presName="rootText" presStyleLbl="node4" presStyleIdx="2" presStyleCnt="9">
        <dgm:presLayoutVars>
          <dgm:chPref val="3"/>
        </dgm:presLayoutVars>
      </dgm:prSet>
      <dgm:spPr/>
    </dgm:pt>
    <dgm:pt modelId="{5102D553-0B1D-4E70-846C-AC524A934183}" type="pres">
      <dgm:prSet presAssocID="{B4494DC1-5DDF-4D3E-924B-3F10B06707EB}" presName="rootConnector" presStyleLbl="node4" presStyleIdx="2" presStyleCnt="9"/>
      <dgm:spPr/>
    </dgm:pt>
    <dgm:pt modelId="{BBA626EB-6164-4D46-A1BA-5F7D44D22DEC}" type="pres">
      <dgm:prSet presAssocID="{B4494DC1-5DDF-4D3E-924B-3F10B06707EB}" presName="hierChild4" presStyleCnt="0"/>
      <dgm:spPr/>
    </dgm:pt>
    <dgm:pt modelId="{A48AFB70-B484-409A-8773-C9ABA277E8EC}" type="pres">
      <dgm:prSet presAssocID="{B4494DC1-5DDF-4D3E-924B-3F10B06707EB}" presName="hierChild5" presStyleCnt="0"/>
      <dgm:spPr/>
    </dgm:pt>
    <dgm:pt modelId="{BF61C9F1-0574-4E70-A2F2-D5C1DCC3BC51}" type="pres">
      <dgm:prSet presAssocID="{B775E702-4F70-4856-99BF-C42EE9F11081}" presName="Name37" presStyleLbl="parChTrans1D4" presStyleIdx="3" presStyleCnt="9"/>
      <dgm:spPr/>
    </dgm:pt>
    <dgm:pt modelId="{11FD5357-91A3-493F-88D0-8EFA9D159780}" type="pres">
      <dgm:prSet presAssocID="{C8078363-B249-4BB6-99F9-4659344C9E1F}" presName="hierRoot2" presStyleCnt="0">
        <dgm:presLayoutVars>
          <dgm:hierBranch val="init"/>
        </dgm:presLayoutVars>
      </dgm:prSet>
      <dgm:spPr/>
    </dgm:pt>
    <dgm:pt modelId="{06CFA142-B2DF-4B90-8370-996F3E53A635}" type="pres">
      <dgm:prSet presAssocID="{C8078363-B249-4BB6-99F9-4659344C9E1F}" presName="rootComposite" presStyleCnt="0"/>
      <dgm:spPr/>
    </dgm:pt>
    <dgm:pt modelId="{0D0C9452-D9A6-420D-B871-05B1D581AF15}" type="pres">
      <dgm:prSet presAssocID="{C8078363-B249-4BB6-99F9-4659344C9E1F}" presName="rootText" presStyleLbl="node4" presStyleIdx="3" presStyleCnt="9">
        <dgm:presLayoutVars>
          <dgm:chPref val="3"/>
        </dgm:presLayoutVars>
      </dgm:prSet>
      <dgm:spPr/>
    </dgm:pt>
    <dgm:pt modelId="{5612764F-3C24-4DF8-9C0A-11C8B771CD0A}" type="pres">
      <dgm:prSet presAssocID="{C8078363-B249-4BB6-99F9-4659344C9E1F}" presName="rootConnector" presStyleLbl="node4" presStyleIdx="3" presStyleCnt="9"/>
      <dgm:spPr/>
    </dgm:pt>
    <dgm:pt modelId="{65E4824D-1158-4A6A-B1E8-EFC586404C04}" type="pres">
      <dgm:prSet presAssocID="{C8078363-B249-4BB6-99F9-4659344C9E1F}" presName="hierChild4" presStyleCnt="0"/>
      <dgm:spPr/>
    </dgm:pt>
    <dgm:pt modelId="{60C9E12A-2B65-4137-A56B-E83591A9A708}" type="pres">
      <dgm:prSet presAssocID="{C8078363-B249-4BB6-99F9-4659344C9E1F}" presName="hierChild5" presStyleCnt="0"/>
      <dgm:spPr/>
    </dgm:pt>
    <dgm:pt modelId="{272A7A01-DDBE-4F06-AC9B-0EA5E3C6AAED}" type="pres">
      <dgm:prSet presAssocID="{72B91F7D-F828-4555-8361-0AEFD4CFE1D1}" presName="Name37" presStyleLbl="parChTrans1D4" presStyleIdx="4" presStyleCnt="9"/>
      <dgm:spPr/>
    </dgm:pt>
    <dgm:pt modelId="{7B7AE1EE-6273-40DD-A078-D3D32E785B9A}" type="pres">
      <dgm:prSet presAssocID="{A91FF627-E9CC-4026-9E8A-18BD4493CA0F}" presName="hierRoot2" presStyleCnt="0">
        <dgm:presLayoutVars>
          <dgm:hierBranch val="init"/>
        </dgm:presLayoutVars>
      </dgm:prSet>
      <dgm:spPr/>
    </dgm:pt>
    <dgm:pt modelId="{C338CE8F-B565-4989-B829-971A57E9EE34}" type="pres">
      <dgm:prSet presAssocID="{A91FF627-E9CC-4026-9E8A-18BD4493CA0F}" presName="rootComposite" presStyleCnt="0"/>
      <dgm:spPr/>
    </dgm:pt>
    <dgm:pt modelId="{AA7696DB-2231-4AA9-A3C8-22385E2CA2EA}" type="pres">
      <dgm:prSet presAssocID="{A91FF627-E9CC-4026-9E8A-18BD4493CA0F}" presName="rootText" presStyleLbl="node4" presStyleIdx="4" presStyleCnt="9">
        <dgm:presLayoutVars>
          <dgm:chPref val="3"/>
        </dgm:presLayoutVars>
      </dgm:prSet>
      <dgm:spPr/>
    </dgm:pt>
    <dgm:pt modelId="{F60E8748-9A40-483C-96A1-1777FCDFFB23}" type="pres">
      <dgm:prSet presAssocID="{A91FF627-E9CC-4026-9E8A-18BD4493CA0F}" presName="rootConnector" presStyleLbl="node4" presStyleIdx="4" presStyleCnt="9"/>
      <dgm:spPr/>
    </dgm:pt>
    <dgm:pt modelId="{8FDE561A-7EE8-468C-8DE2-7160B5395414}" type="pres">
      <dgm:prSet presAssocID="{A91FF627-E9CC-4026-9E8A-18BD4493CA0F}" presName="hierChild4" presStyleCnt="0"/>
      <dgm:spPr/>
    </dgm:pt>
    <dgm:pt modelId="{61FD3340-38AC-40B3-AC29-41FD7675B25C}" type="pres">
      <dgm:prSet presAssocID="{A91FF627-E9CC-4026-9E8A-18BD4493CA0F}" presName="hierChild5" presStyleCnt="0"/>
      <dgm:spPr/>
    </dgm:pt>
    <dgm:pt modelId="{5F63E00F-D4B2-43E4-A8A8-4A29EC81F289}" type="pres">
      <dgm:prSet presAssocID="{370FC83F-6345-4AF1-8229-920EA1F75E1F}" presName="hierChild5" presStyleCnt="0"/>
      <dgm:spPr/>
    </dgm:pt>
    <dgm:pt modelId="{371F236E-3D1E-4F5B-A66D-D435DE0E95A5}" type="pres">
      <dgm:prSet presAssocID="{A28BA1A6-2801-4368-91D1-068FEFDAD4E3}" presName="Name37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2832" y="0"/>
              </a:moveTo>
              <a:lnTo>
                <a:pt x="522832" y="90739"/>
              </a:lnTo>
              <a:lnTo>
                <a:pt x="0" y="90739"/>
              </a:lnTo>
              <a:lnTo>
                <a:pt x="0" y="181478"/>
              </a:lnTo>
            </a:path>
          </a:pathLst>
        </a:custGeom>
      </dgm:spPr>
    </dgm:pt>
    <dgm:pt modelId="{3947ED5E-043F-42C4-A5A8-4E912700F73B}" type="pres">
      <dgm:prSet presAssocID="{15F83588-E932-4FCD-AE5E-02BEDE840FF2}" presName="hierRoot2" presStyleCnt="0">
        <dgm:presLayoutVars>
          <dgm:hierBranch val="init"/>
        </dgm:presLayoutVars>
      </dgm:prSet>
      <dgm:spPr/>
    </dgm:pt>
    <dgm:pt modelId="{25484B18-DC1E-46DC-B4D8-D84F7656D7C5}" type="pres">
      <dgm:prSet presAssocID="{15F83588-E932-4FCD-AE5E-02BEDE840FF2}" presName="rootComposite" presStyleCnt="0"/>
      <dgm:spPr/>
    </dgm:pt>
    <dgm:pt modelId="{0ECE1BBF-9A98-4C6D-9FE7-F2D396C10987}" type="pres">
      <dgm:prSet presAssocID="{15F83588-E932-4FCD-AE5E-02BEDE840FF2}" presName="rootText" presStyleLbl="node3" presStyleIdx="1" presStyleCnt="3">
        <dgm:presLayoutVars>
          <dgm:chPref val="3"/>
        </dgm:presLayoutVars>
      </dgm:prSet>
      <dgm:spPr>
        <a:prstGeom prst="rect">
          <a:avLst/>
        </a:prstGeom>
      </dgm:spPr>
    </dgm:pt>
    <dgm:pt modelId="{934A71F2-8DBA-4134-9169-F3D6DE7CCDD7}" type="pres">
      <dgm:prSet presAssocID="{15F83588-E932-4FCD-AE5E-02BEDE840FF2}" presName="rootConnector" presStyleLbl="node3" presStyleIdx="1" presStyleCnt="3"/>
      <dgm:spPr/>
    </dgm:pt>
    <dgm:pt modelId="{BF9E4948-40AA-496C-A1AC-2A6813D95CED}" type="pres">
      <dgm:prSet presAssocID="{15F83588-E932-4FCD-AE5E-02BEDE840FF2}" presName="hierChild4" presStyleCnt="0"/>
      <dgm:spPr/>
    </dgm:pt>
    <dgm:pt modelId="{0859E3C3-C7CC-4602-9A9F-F2E5EBA785CD}" type="pres">
      <dgm:prSet presAssocID="{4A0A34E3-EAF0-42AE-8995-B64FCBB809CD}" presName="Name37" presStyleLbl="parChTrans1D4" presStyleIdx="5" presStyleCnt="9"/>
      <dgm:spPr/>
    </dgm:pt>
    <dgm:pt modelId="{E74ED6F1-FC6E-4946-A8BD-68E79235C889}" type="pres">
      <dgm:prSet presAssocID="{5F7D4703-6E6C-4DD4-A820-38D2B0FAC2EA}" presName="hierRoot2" presStyleCnt="0">
        <dgm:presLayoutVars>
          <dgm:hierBranch val="init"/>
        </dgm:presLayoutVars>
      </dgm:prSet>
      <dgm:spPr/>
    </dgm:pt>
    <dgm:pt modelId="{89A0DF38-FD02-461F-BC23-E8ECB41D72D2}" type="pres">
      <dgm:prSet presAssocID="{5F7D4703-6E6C-4DD4-A820-38D2B0FAC2EA}" presName="rootComposite" presStyleCnt="0"/>
      <dgm:spPr/>
    </dgm:pt>
    <dgm:pt modelId="{CCEE55A9-9B35-4312-B0D2-C32B1A26DCF4}" type="pres">
      <dgm:prSet presAssocID="{5F7D4703-6E6C-4DD4-A820-38D2B0FAC2EA}" presName="rootText" presStyleLbl="node4" presStyleIdx="5" presStyleCnt="9">
        <dgm:presLayoutVars>
          <dgm:chPref val="3"/>
        </dgm:presLayoutVars>
      </dgm:prSet>
      <dgm:spPr/>
    </dgm:pt>
    <dgm:pt modelId="{16C03B0D-1233-418D-8B9C-D5304DD256DD}" type="pres">
      <dgm:prSet presAssocID="{5F7D4703-6E6C-4DD4-A820-38D2B0FAC2EA}" presName="rootConnector" presStyleLbl="node4" presStyleIdx="5" presStyleCnt="9"/>
      <dgm:spPr/>
    </dgm:pt>
    <dgm:pt modelId="{2160867E-7AF1-4ADD-86F1-7F8C22B99534}" type="pres">
      <dgm:prSet presAssocID="{5F7D4703-6E6C-4DD4-A820-38D2B0FAC2EA}" presName="hierChild4" presStyleCnt="0"/>
      <dgm:spPr/>
    </dgm:pt>
    <dgm:pt modelId="{FDD96756-3A81-4D9B-8B8B-35F8D867B777}" type="pres">
      <dgm:prSet presAssocID="{5F7D4703-6E6C-4DD4-A820-38D2B0FAC2EA}" presName="hierChild5" presStyleCnt="0"/>
      <dgm:spPr/>
    </dgm:pt>
    <dgm:pt modelId="{91649B78-E5A0-4156-9FEF-7E56C1E8D248}" type="pres">
      <dgm:prSet presAssocID="{F18E0D5A-4DC0-4F11-9BC6-87DFC451A581}" presName="Name37" presStyleLbl="parChTrans1D4" presStyleIdx="6" presStyleCnt="9"/>
      <dgm:spPr/>
    </dgm:pt>
    <dgm:pt modelId="{ECD95DC3-F8D0-4F88-ADCC-41379D98DA51}" type="pres">
      <dgm:prSet presAssocID="{EEEC4357-20F3-45DD-9F59-671D4F89719A}" presName="hierRoot2" presStyleCnt="0">
        <dgm:presLayoutVars>
          <dgm:hierBranch val="init"/>
        </dgm:presLayoutVars>
      </dgm:prSet>
      <dgm:spPr/>
    </dgm:pt>
    <dgm:pt modelId="{10FAEB10-F109-42C0-B19C-BAF8EE16FC92}" type="pres">
      <dgm:prSet presAssocID="{EEEC4357-20F3-45DD-9F59-671D4F89719A}" presName="rootComposite" presStyleCnt="0"/>
      <dgm:spPr/>
    </dgm:pt>
    <dgm:pt modelId="{AF02A417-F6A4-4D24-A131-741BDF98FFFF}" type="pres">
      <dgm:prSet presAssocID="{EEEC4357-20F3-45DD-9F59-671D4F89719A}" presName="rootText" presStyleLbl="node4" presStyleIdx="6" presStyleCnt="9">
        <dgm:presLayoutVars>
          <dgm:chPref val="3"/>
        </dgm:presLayoutVars>
      </dgm:prSet>
      <dgm:spPr/>
    </dgm:pt>
    <dgm:pt modelId="{25D938ED-79D8-4B12-97A1-4175F6314CFF}" type="pres">
      <dgm:prSet presAssocID="{EEEC4357-20F3-45DD-9F59-671D4F89719A}" presName="rootConnector" presStyleLbl="node4" presStyleIdx="6" presStyleCnt="9"/>
      <dgm:spPr/>
    </dgm:pt>
    <dgm:pt modelId="{24B78A5D-3426-45FA-A838-6A76506C49C6}" type="pres">
      <dgm:prSet presAssocID="{EEEC4357-20F3-45DD-9F59-671D4F89719A}" presName="hierChild4" presStyleCnt="0"/>
      <dgm:spPr/>
    </dgm:pt>
    <dgm:pt modelId="{9E9B3FC1-8FB5-451E-9F62-383821C8689F}" type="pres">
      <dgm:prSet presAssocID="{EEEC4357-20F3-45DD-9F59-671D4F89719A}" presName="hierChild5" presStyleCnt="0"/>
      <dgm:spPr/>
    </dgm:pt>
    <dgm:pt modelId="{192C19CE-19CE-4BC3-B504-3B7AAE368F79}" type="pres">
      <dgm:prSet presAssocID="{C41B71C7-7CA0-479B-BDD7-76C84B20F5AA}" presName="Name37" presStyleLbl="parChTrans1D4" presStyleIdx="7" presStyleCnt="9"/>
      <dgm:spPr/>
    </dgm:pt>
    <dgm:pt modelId="{31197017-95DA-48EA-AE1B-814A33CF01F9}" type="pres">
      <dgm:prSet presAssocID="{0B33F063-719E-443D-90F7-E53EABFCE53B}" presName="hierRoot2" presStyleCnt="0">
        <dgm:presLayoutVars>
          <dgm:hierBranch val="init"/>
        </dgm:presLayoutVars>
      </dgm:prSet>
      <dgm:spPr/>
    </dgm:pt>
    <dgm:pt modelId="{62330A74-E189-4624-BC5E-718969B89C8B}" type="pres">
      <dgm:prSet presAssocID="{0B33F063-719E-443D-90F7-E53EABFCE53B}" presName="rootComposite" presStyleCnt="0"/>
      <dgm:spPr/>
    </dgm:pt>
    <dgm:pt modelId="{262B4C26-53AD-4C91-BFC2-04611CD99F3E}" type="pres">
      <dgm:prSet presAssocID="{0B33F063-719E-443D-90F7-E53EABFCE53B}" presName="rootText" presStyleLbl="node4" presStyleIdx="7" presStyleCnt="9">
        <dgm:presLayoutVars>
          <dgm:chPref val="3"/>
        </dgm:presLayoutVars>
      </dgm:prSet>
      <dgm:spPr/>
    </dgm:pt>
    <dgm:pt modelId="{677597CD-8660-4DEA-95D3-57060020B902}" type="pres">
      <dgm:prSet presAssocID="{0B33F063-719E-443D-90F7-E53EABFCE53B}" presName="rootConnector" presStyleLbl="node4" presStyleIdx="7" presStyleCnt="9"/>
      <dgm:spPr/>
    </dgm:pt>
    <dgm:pt modelId="{3B4D663C-87D5-4F6A-A065-7EE4E40C1A54}" type="pres">
      <dgm:prSet presAssocID="{0B33F063-719E-443D-90F7-E53EABFCE53B}" presName="hierChild4" presStyleCnt="0"/>
      <dgm:spPr/>
    </dgm:pt>
    <dgm:pt modelId="{3471FBAA-D7CD-4686-AADE-42F7C03A724D}" type="pres">
      <dgm:prSet presAssocID="{0B33F063-719E-443D-90F7-E53EABFCE53B}" presName="hierChild5" presStyleCnt="0"/>
      <dgm:spPr/>
    </dgm:pt>
    <dgm:pt modelId="{E0BCA87C-914D-4FAC-AAE0-5D15366790E9}" type="pres">
      <dgm:prSet presAssocID="{9D7EC341-94AC-4A55-AC7A-B66DB7828F79}" presName="Name37" presStyleLbl="parChTrans1D4" presStyleIdx="8" presStyleCnt="9"/>
      <dgm:spPr/>
    </dgm:pt>
    <dgm:pt modelId="{C28533E7-CA17-4873-8363-010F95A191E6}" type="pres">
      <dgm:prSet presAssocID="{8A0180F5-E78D-4090-807F-672237D18F45}" presName="hierRoot2" presStyleCnt="0">
        <dgm:presLayoutVars>
          <dgm:hierBranch val="init"/>
        </dgm:presLayoutVars>
      </dgm:prSet>
      <dgm:spPr/>
    </dgm:pt>
    <dgm:pt modelId="{A5BC0AAC-EAE1-4FB3-8E5F-E4F43AD479F3}" type="pres">
      <dgm:prSet presAssocID="{8A0180F5-E78D-4090-807F-672237D18F45}" presName="rootComposite" presStyleCnt="0"/>
      <dgm:spPr/>
    </dgm:pt>
    <dgm:pt modelId="{338F0618-AC6A-46B0-8580-F609C629E658}" type="pres">
      <dgm:prSet presAssocID="{8A0180F5-E78D-4090-807F-672237D18F45}" presName="rootText" presStyleLbl="node4" presStyleIdx="8" presStyleCnt="9">
        <dgm:presLayoutVars>
          <dgm:chPref val="3"/>
        </dgm:presLayoutVars>
      </dgm:prSet>
      <dgm:spPr/>
    </dgm:pt>
    <dgm:pt modelId="{68763214-9052-4F5D-BD4C-A010DF6A028A}" type="pres">
      <dgm:prSet presAssocID="{8A0180F5-E78D-4090-807F-672237D18F45}" presName="rootConnector" presStyleLbl="node4" presStyleIdx="8" presStyleCnt="9"/>
      <dgm:spPr/>
    </dgm:pt>
    <dgm:pt modelId="{31888398-FDAF-4DFB-B540-99BAE1463AE1}" type="pres">
      <dgm:prSet presAssocID="{8A0180F5-E78D-4090-807F-672237D18F45}" presName="hierChild4" presStyleCnt="0"/>
      <dgm:spPr/>
    </dgm:pt>
    <dgm:pt modelId="{05F17253-5914-42E0-92C2-EB430831B283}" type="pres">
      <dgm:prSet presAssocID="{8A0180F5-E78D-4090-807F-672237D18F45}" presName="hierChild5" presStyleCnt="0"/>
      <dgm:spPr/>
    </dgm:pt>
    <dgm:pt modelId="{CD13D432-963A-4F9C-8C7B-EBEF7561EA34}" type="pres">
      <dgm:prSet presAssocID="{15F83588-E932-4FCD-AE5E-02BEDE840FF2}" presName="hierChild5" presStyleCnt="0"/>
      <dgm:spPr/>
    </dgm:pt>
    <dgm:pt modelId="{14956E52-A90B-6449-83CD-DF4482F114EF}" type="pres">
      <dgm:prSet presAssocID="{57844F18-5068-7940-A76A-C27156E03A64}" presName="Name37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39"/>
              </a:lnTo>
              <a:lnTo>
                <a:pt x="1568496" y="90739"/>
              </a:lnTo>
              <a:lnTo>
                <a:pt x="1568496" y="181478"/>
              </a:lnTo>
            </a:path>
          </a:pathLst>
        </a:custGeom>
      </dgm:spPr>
    </dgm:pt>
    <dgm:pt modelId="{ECA0EAB0-3CA4-574C-9BD7-727996C98A86}" type="pres">
      <dgm:prSet presAssocID="{3A512CC8-8712-DD4B-BE03-4D634E7C01B0}" presName="hierRoot2" presStyleCnt="0">
        <dgm:presLayoutVars>
          <dgm:hierBranch val="init"/>
        </dgm:presLayoutVars>
      </dgm:prSet>
      <dgm:spPr/>
    </dgm:pt>
    <dgm:pt modelId="{7B3F945D-1AAE-7648-9988-B55DD398EDA9}" type="pres">
      <dgm:prSet presAssocID="{3A512CC8-8712-DD4B-BE03-4D634E7C01B0}" presName="rootComposite" presStyleCnt="0"/>
      <dgm:spPr/>
    </dgm:pt>
    <dgm:pt modelId="{572A4CAC-056D-7D44-B0C3-752C2533E331}" type="pres">
      <dgm:prSet presAssocID="{3A512CC8-8712-DD4B-BE03-4D634E7C01B0}" presName="rootText" presStyleLbl="node3" presStyleIdx="2" presStyleCnt="3">
        <dgm:presLayoutVars>
          <dgm:chPref val="3"/>
        </dgm:presLayoutVars>
      </dgm:prSet>
      <dgm:spPr>
        <a:prstGeom prst="rect">
          <a:avLst/>
        </a:prstGeom>
      </dgm:spPr>
    </dgm:pt>
    <dgm:pt modelId="{CC2B07C8-9AF9-6B4A-8608-033AB4DEC7D4}" type="pres">
      <dgm:prSet presAssocID="{3A512CC8-8712-DD4B-BE03-4D634E7C01B0}" presName="rootConnector" presStyleLbl="node3" presStyleIdx="2" presStyleCnt="3"/>
      <dgm:spPr/>
    </dgm:pt>
    <dgm:pt modelId="{FD4AC44D-1696-4E40-B3BE-797F11A29D21}" type="pres">
      <dgm:prSet presAssocID="{3A512CC8-8712-DD4B-BE03-4D634E7C01B0}" presName="hierChild4" presStyleCnt="0"/>
      <dgm:spPr/>
    </dgm:pt>
    <dgm:pt modelId="{A1937F71-0CAB-F04E-B70D-3A53709AE5E8}" type="pres">
      <dgm:prSet presAssocID="{3A512CC8-8712-DD4B-BE03-4D634E7C01B0}" presName="hierChild5" presStyleCnt="0"/>
      <dgm:spPr/>
    </dgm:pt>
    <dgm:pt modelId="{44FAA2E0-B2F1-4F1C-9AF5-332ECE613112}" type="pres">
      <dgm:prSet presAssocID="{2A8F2CC6-04D5-418D-AFBD-26CEDBB10382}" presName="hierChild5" presStyleCnt="0"/>
      <dgm:spPr/>
    </dgm:pt>
    <dgm:pt modelId="{AD9CEFE7-F3AB-4F1A-B6EE-3C1AA17BB05D}" type="pres">
      <dgm:prSet presAssocID="{A4C03092-E5A7-40A6-8E35-16AF6FBB6DA1}" presName="hierChild3" presStyleCnt="0"/>
      <dgm:spPr/>
    </dgm:pt>
  </dgm:ptLst>
  <dgm:cxnLst>
    <dgm:cxn modelId="{37EAC602-BB54-3843-8D4A-C2770A0C8AB7}" type="presOf" srcId="{A4C03092-E5A7-40A6-8E35-16AF6FBB6DA1}" destId="{19887C0A-CC5E-436C-88BA-F346638AE93E}" srcOrd="0" destOrd="0" presId="urn:microsoft.com/office/officeart/2005/8/layout/orgChart1"/>
    <dgm:cxn modelId="{B28CF805-B921-4F64-A13F-20CF0EFD5F03}" type="presOf" srcId="{B4494DC1-5DDF-4D3E-924B-3F10B06707EB}" destId="{5102D553-0B1D-4E70-846C-AC524A934183}" srcOrd="1" destOrd="0" presId="urn:microsoft.com/office/officeart/2005/8/layout/orgChart1"/>
    <dgm:cxn modelId="{D81D2908-E580-4F05-8E15-749A7646A1CB}" srcId="{2A8F2CC6-04D5-418D-AFBD-26CEDBB10382}" destId="{15F83588-E932-4FCD-AE5E-02BEDE840FF2}" srcOrd="1" destOrd="0" parTransId="{A28BA1A6-2801-4368-91D1-068FEFDAD4E3}" sibTransId="{FFB5993B-200A-414B-BF3E-0B08739FD863}"/>
    <dgm:cxn modelId="{36F73711-F466-4B75-AEAE-8448E6B01519}" type="presOf" srcId="{4A0A34E3-EAF0-42AE-8995-B64FCBB809CD}" destId="{0859E3C3-C7CC-4602-9A9F-F2E5EBA785CD}" srcOrd="0" destOrd="0" presId="urn:microsoft.com/office/officeart/2005/8/layout/orgChart1"/>
    <dgm:cxn modelId="{1F92A919-24D5-4BC4-9EE6-3809248BEF8F}" type="presOf" srcId="{5F7D4703-6E6C-4DD4-A820-38D2B0FAC2EA}" destId="{CCEE55A9-9B35-4312-B0D2-C32B1A26DCF4}" srcOrd="0" destOrd="0" presId="urn:microsoft.com/office/officeart/2005/8/layout/orgChart1"/>
    <dgm:cxn modelId="{537DB822-7216-4133-9A17-57635B6040DB}" type="presOf" srcId="{A91FF627-E9CC-4026-9E8A-18BD4493CA0F}" destId="{F60E8748-9A40-483C-96A1-1777FCDFFB23}" srcOrd="1" destOrd="0" presId="urn:microsoft.com/office/officeart/2005/8/layout/orgChart1"/>
    <dgm:cxn modelId="{4A7B2C29-701C-4134-8D48-348AC137F8C1}" type="presOf" srcId="{C8078363-B249-4BB6-99F9-4659344C9E1F}" destId="{5612764F-3C24-4DF8-9C0A-11C8B771CD0A}" srcOrd="1" destOrd="0" presId="urn:microsoft.com/office/officeart/2005/8/layout/orgChart1"/>
    <dgm:cxn modelId="{FF15912C-3F3E-42B9-85CB-81737718DC1F}" srcId="{836A1CD1-EE5A-4689-9215-342C82D156BA}" destId="{A4C03092-E5A7-40A6-8E35-16AF6FBB6DA1}" srcOrd="0" destOrd="0" parTransId="{6C4917FB-FB2F-4678-8A9B-9346B1EF6E56}" sibTransId="{462324D1-4AC6-4B82-9170-AEE0C4B8689C}"/>
    <dgm:cxn modelId="{6EEF482E-BE4A-4B98-8623-04D33C452A6B}" type="presOf" srcId="{B775E702-4F70-4856-99BF-C42EE9F11081}" destId="{BF61C9F1-0574-4E70-A2F2-D5C1DCC3BC51}" srcOrd="0" destOrd="0" presId="urn:microsoft.com/office/officeart/2005/8/layout/orgChart1"/>
    <dgm:cxn modelId="{08978333-C501-49EC-B445-A9B7C3EDC1EA}" type="presOf" srcId="{57844F18-5068-7940-A76A-C27156E03A64}" destId="{14956E52-A90B-6449-83CD-DF4482F114EF}" srcOrd="0" destOrd="0" presId="urn:microsoft.com/office/officeart/2005/8/layout/orgChart1"/>
    <dgm:cxn modelId="{A4B29439-9F27-4827-A85F-28D16C4C0E60}" type="presOf" srcId="{A91FF627-E9CC-4026-9E8A-18BD4493CA0F}" destId="{AA7696DB-2231-4AA9-A3C8-22385E2CA2EA}" srcOrd="0" destOrd="0" presId="urn:microsoft.com/office/officeart/2005/8/layout/orgChart1"/>
    <dgm:cxn modelId="{3AC1DB40-CA01-46B4-AADB-E52D65090E62}" type="presOf" srcId="{8A0180F5-E78D-4090-807F-672237D18F45}" destId="{68763214-9052-4F5D-BD4C-A010DF6A028A}" srcOrd="1" destOrd="0" presId="urn:microsoft.com/office/officeart/2005/8/layout/orgChart1"/>
    <dgm:cxn modelId="{0702E561-C09A-46EC-9E3D-FE147CD3DBE4}" srcId="{15F83588-E932-4FCD-AE5E-02BEDE840FF2}" destId="{EEEC4357-20F3-45DD-9F59-671D4F89719A}" srcOrd="1" destOrd="0" parTransId="{F18E0D5A-4DC0-4F11-9BC6-87DFC451A581}" sibTransId="{391ECCE7-9EC0-4CAC-B148-4701E8771083}"/>
    <dgm:cxn modelId="{39860643-21C1-2A4B-8744-F91953149C89}" type="presOf" srcId="{2A8F2CC6-04D5-418D-AFBD-26CEDBB10382}" destId="{C5EC871F-17F8-4E5A-8D8C-BD75B8200A73}" srcOrd="1" destOrd="0" presId="urn:microsoft.com/office/officeart/2005/8/layout/orgChart1"/>
    <dgm:cxn modelId="{4FF00763-B157-514C-846D-F0733BD59E8F}" type="presOf" srcId="{836A1CD1-EE5A-4689-9215-342C82D156BA}" destId="{FA8FC5AC-BC28-42B1-8CD7-30881B22C0C3}" srcOrd="0" destOrd="0" presId="urn:microsoft.com/office/officeart/2005/8/layout/orgChart1"/>
    <dgm:cxn modelId="{16BAB246-734E-4433-BE2C-4D3ED016023D}" type="presOf" srcId="{336580C2-9584-43CA-B4DF-DF97ED6EBDDD}" destId="{3534255F-B414-4429-AE8D-7FA41481EA75}" srcOrd="1" destOrd="0" presId="urn:microsoft.com/office/officeart/2005/8/layout/orgChart1"/>
    <dgm:cxn modelId="{231F5A69-443B-4AC9-8DF8-F01FAB0CECDC}" type="presOf" srcId="{EEEC4357-20F3-45DD-9F59-671D4F89719A}" destId="{AF02A417-F6A4-4D24-A131-741BDF98FFFF}" srcOrd="0" destOrd="0" presId="urn:microsoft.com/office/officeart/2005/8/layout/orgChart1"/>
    <dgm:cxn modelId="{CBDF0A6D-BCE6-4D50-99AA-80925422B694}" srcId="{2A8F2CC6-04D5-418D-AFBD-26CEDBB10382}" destId="{370FC83F-6345-4AF1-8229-920EA1F75E1F}" srcOrd="0" destOrd="0" parTransId="{B90ACCD4-D7F7-4388-BFB0-AAD98E4D747C}" sibTransId="{67A79066-698F-4619-90C2-85C597B58B6E}"/>
    <dgm:cxn modelId="{31430A6F-C774-674C-9E0A-A71261E04A2C}" srcId="{2A8F2CC6-04D5-418D-AFBD-26CEDBB10382}" destId="{3A512CC8-8712-DD4B-BE03-4D634E7C01B0}" srcOrd="2" destOrd="0" parTransId="{57844F18-5068-7940-A76A-C27156E03A64}" sibTransId="{1249F729-EAD3-A34E-8520-24F004FDBE51}"/>
    <dgm:cxn modelId="{BF40A354-4796-4D3A-81AF-39218AA0CC38}" srcId="{A4C03092-E5A7-40A6-8E35-16AF6FBB6DA1}" destId="{2A8F2CC6-04D5-418D-AFBD-26CEDBB10382}" srcOrd="0" destOrd="0" parTransId="{556D3FD2-7D39-431C-A9CB-A4097E9B0919}" sibTransId="{F5216ACB-404A-4B04-AF67-A5FAB5B4CD4E}"/>
    <dgm:cxn modelId="{81695B56-4E92-48DE-8B36-4C8BD3F4B446}" type="presOf" srcId="{B097FE03-2441-4B1D-BB86-B38262A52E64}" destId="{2C75CC2F-4642-430E-BA8E-A774C1E37F75}" srcOrd="0" destOrd="0" presId="urn:microsoft.com/office/officeart/2005/8/layout/orgChart1"/>
    <dgm:cxn modelId="{041C9776-C2C9-4591-B735-C1489E8869B8}" type="presOf" srcId="{8A0180F5-E78D-4090-807F-672237D18F45}" destId="{338F0618-AC6A-46B0-8580-F609C629E658}" srcOrd="0" destOrd="0" presId="urn:microsoft.com/office/officeart/2005/8/layout/orgChart1"/>
    <dgm:cxn modelId="{3BE31178-882D-4BB4-84EB-61D4479FAA3A}" srcId="{370FC83F-6345-4AF1-8229-920EA1F75E1F}" destId="{6487F6E0-33E5-4549-84BF-C6E5FBAA211C}" srcOrd="0" destOrd="0" parTransId="{32E42362-080B-4E34-ADDD-B13493FDCD0A}" sibTransId="{F9486909-E94A-490A-BB32-0BB952A0595D}"/>
    <dgm:cxn modelId="{C78A1658-43DD-D049-80D7-9A032AF65C53}" type="presOf" srcId="{2A8F2CC6-04D5-418D-AFBD-26CEDBB10382}" destId="{D5356B55-73B6-4378-9836-6A1362461D38}" srcOrd="0" destOrd="0" presId="urn:microsoft.com/office/officeart/2005/8/layout/orgChart1"/>
    <dgm:cxn modelId="{A604F379-F75D-4995-95E9-485906AB8058}" srcId="{370FC83F-6345-4AF1-8229-920EA1F75E1F}" destId="{B4494DC1-5DDF-4D3E-924B-3F10B06707EB}" srcOrd="2" destOrd="0" parTransId="{3BB71DEF-E112-4367-83FA-1A7EEEAE546A}" sibTransId="{74A4602C-3F3C-4950-A165-7B78F48B4DD3}"/>
    <dgm:cxn modelId="{1822DF7C-2A07-4154-8AB2-79E2C8930AB5}" type="presOf" srcId="{72B91F7D-F828-4555-8361-0AEFD4CFE1D1}" destId="{272A7A01-DDBE-4F06-AC9B-0EA5E3C6AAED}" srcOrd="0" destOrd="0" presId="urn:microsoft.com/office/officeart/2005/8/layout/orgChart1"/>
    <dgm:cxn modelId="{39D63B7D-4AD5-9943-A9F8-0A221C06F982}" type="presOf" srcId="{556D3FD2-7D39-431C-A9CB-A4097E9B0919}" destId="{D6EF6CDA-043C-45EF-9AC9-1E5F8F7A479D}" srcOrd="0" destOrd="0" presId="urn:microsoft.com/office/officeart/2005/8/layout/orgChart1"/>
    <dgm:cxn modelId="{52D8F37D-5B79-41AA-A79D-75522E3BC132}" srcId="{370FC83F-6345-4AF1-8229-920EA1F75E1F}" destId="{A91FF627-E9CC-4026-9E8A-18BD4493CA0F}" srcOrd="4" destOrd="0" parTransId="{72B91F7D-F828-4555-8361-0AEFD4CFE1D1}" sibTransId="{3990FC7C-B961-4E77-A800-E12099A3D7DA}"/>
    <dgm:cxn modelId="{AB81EA80-94B8-4642-B453-39EA7700EB50}" type="presOf" srcId="{6487F6E0-33E5-4549-84BF-C6E5FBAA211C}" destId="{A92CC0A2-F68D-407E-9B2A-C3670EBD36B6}" srcOrd="1" destOrd="0" presId="urn:microsoft.com/office/officeart/2005/8/layout/orgChart1"/>
    <dgm:cxn modelId="{6AD8EC84-D3B3-404F-AB1D-DB77202C6166}" type="presOf" srcId="{A28BA1A6-2801-4368-91D1-068FEFDAD4E3}" destId="{371F236E-3D1E-4F5B-A66D-D435DE0E95A5}" srcOrd="0" destOrd="0" presId="urn:microsoft.com/office/officeart/2005/8/layout/orgChart1"/>
    <dgm:cxn modelId="{EBC9128A-55B5-4058-BD30-3303F57991A6}" type="presOf" srcId="{3BB71DEF-E112-4367-83FA-1A7EEEAE546A}" destId="{E3F84BFC-7EFF-4D2B-BEC0-9DAAC779C9F2}" srcOrd="0" destOrd="0" presId="urn:microsoft.com/office/officeart/2005/8/layout/orgChart1"/>
    <dgm:cxn modelId="{0CFB2C91-736C-4EF2-9CDF-7DBF3EED9506}" type="presOf" srcId="{F18E0D5A-4DC0-4F11-9BC6-87DFC451A581}" destId="{91649B78-E5A0-4156-9FEF-7E56C1E8D248}" srcOrd="0" destOrd="0" presId="urn:microsoft.com/office/officeart/2005/8/layout/orgChart1"/>
    <dgm:cxn modelId="{367ED894-1227-E143-B22A-13A9E4A8A2EA}" type="presOf" srcId="{A4C03092-E5A7-40A6-8E35-16AF6FBB6DA1}" destId="{16DB8D8F-9FA5-44A4-8A6F-CE21214926EB}" srcOrd="1" destOrd="0" presId="urn:microsoft.com/office/officeart/2005/8/layout/orgChart1"/>
    <dgm:cxn modelId="{925D1B9D-99F9-4616-BCC0-3B6F529043D0}" type="presOf" srcId="{C41B71C7-7CA0-479B-BDD7-76C84B20F5AA}" destId="{192C19CE-19CE-4BC3-B504-3B7AAE368F79}" srcOrd="0" destOrd="0" presId="urn:microsoft.com/office/officeart/2005/8/layout/orgChart1"/>
    <dgm:cxn modelId="{BE33739F-3603-4935-9A8E-3D03B05A9CC6}" type="presOf" srcId="{B4494DC1-5DDF-4D3E-924B-3F10B06707EB}" destId="{01FFA0C0-F1C1-4509-876D-9C17FBCAC12C}" srcOrd="0" destOrd="0" presId="urn:microsoft.com/office/officeart/2005/8/layout/orgChart1"/>
    <dgm:cxn modelId="{57CC5A9F-5FB6-4242-9AEB-2878E4BA43FE}" srcId="{15F83588-E932-4FCD-AE5E-02BEDE840FF2}" destId="{5F7D4703-6E6C-4DD4-A820-38D2B0FAC2EA}" srcOrd="0" destOrd="0" parTransId="{4A0A34E3-EAF0-42AE-8995-B64FCBB809CD}" sibTransId="{4C52E6CB-74E4-4F7F-9D9E-3EB335F07419}"/>
    <dgm:cxn modelId="{5E35CBA9-5ABF-457E-9262-5AA05F50CA8B}" srcId="{370FC83F-6345-4AF1-8229-920EA1F75E1F}" destId="{C8078363-B249-4BB6-99F9-4659344C9E1F}" srcOrd="3" destOrd="0" parTransId="{B775E702-4F70-4856-99BF-C42EE9F11081}" sibTransId="{E6704008-F3C2-4F06-B20D-35CD4050A50E}"/>
    <dgm:cxn modelId="{71030DB0-DB4D-4628-A7DC-749F3D1CD8D9}" type="presOf" srcId="{6487F6E0-33E5-4549-84BF-C6E5FBAA211C}" destId="{9006BFE8-BB2C-4A01-B9B5-1C266A0FCE1F}" srcOrd="0" destOrd="0" presId="urn:microsoft.com/office/officeart/2005/8/layout/orgChart1"/>
    <dgm:cxn modelId="{DE4F67B0-59FC-4F04-BCD3-5F4BB93C2A9B}" type="presOf" srcId="{32E42362-080B-4E34-ADDD-B13493FDCD0A}" destId="{579A4FC2-3F48-4F35-8B4E-A5164D583226}" srcOrd="0" destOrd="0" presId="urn:microsoft.com/office/officeart/2005/8/layout/orgChart1"/>
    <dgm:cxn modelId="{924010B4-61B0-4A74-89C0-092AEEF22F19}" type="presOf" srcId="{EEEC4357-20F3-45DD-9F59-671D4F89719A}" destId="{25D938ED-79D8-4B12-97A1-4175F6314CFF}" srcOrd="1" destOrd="0" presId="urn:microsoft.com/office/officeart/2005/8/layout/orgChart1"/>
    <dgm:cxn modelId="{CB1D57B9-210A-460F-91EB-1819C1369830}" type="presOf" srcId="{0B33F063-719E-443D-90F7-E53EABFCE53B}" destId="{262B4C26-53AD-4C91-BFC2-04611CD99F3E}" srcOrd="0" destOrd="0" presId="urn:microsoft.com/office/officeart/2005/8/layout/orgChart1"/>
    <dgm:cxn modelId="{FAE561BB-C0E7-45E9-B00A-4E45BCC17C7F}" srcId="{370FC83F-6345-4AF1-8229-920EA1F75E1F}" destId="{336580C2-9584-43CA-B4DF-DF97ED6EBDDD}" srcOrd="1" destOrd="0" parTransId="{B097FE03-2441-4B1D-BB86-B38262A52E64}" sibTransId="{57FB177E-B208-4CA9-BC69-7308A342A92D}"/>
    <dgm:cxn modelId="{A7E4C2BD-A298-480B-A227-BB562399B619}" type="presOf" srcId="{15F83588-E932-4FCD-AE5E-02BEDE840FF2}" destId="{0ECE1BBF-9A98-4C6D-9FE7-F2D396C10987}" srcOrd="0" destOrd="0" presId="urn:microsoft.com/office/officeart/2005/8/layout/orgChart1"/>
    <dgm:cxn modelId="{176A03BE-F08F-4C98-BBC4-BF8645489E2F}" type="presOf" srcId="{C8078363-B249-4BB6-99F9-4659344C9E1F}" destId="{0D0C9452-D9A6-420D-B871-05B1D581AF15}" srcOrd="0" destOrd="0" presId="urn:microsoft.com/office/officeart/2005/8/layout/orgChart1"/>
    <dgm:cxn modelId="{850781C6-1D13-4032-BBD1-AF7573149EE0}" type="presOf" srcId="{9D7EC341-94AC-4A55-AC7A-B66DB7828F79}" destId="{E0BCA87C-914D-4FAC-AAE0-5D15366790E9}" srcOrd="0" destOrd="0" presId="urn:microsoft.com/office/officeart/2005/8/layout/orgChart1"/>
    <dgm:cxn modelId="{E15F52CB-EF21-4669-9388-4412E0931CA7}" type="presOf" srcId="{336580C2-9584-43CA-B4DF-DF97ED6EBDDD}" destId="{234D623E-108D-4F92-A479-AC9F0E94C6EB}" srcOrd="0" destOrd="0" presId="urn:microsoft.com/office/officeart/2005/8/layout/orgChart1"/>
    <dgm:cxn modelId="{E457BFCC-951E-4DA2-8F52-9189263BA1CE}" type="presOf" srcId="{3A512CC8-8712-DD4B-BE03-4D634E7C01B0}" destId="{572A4CAC-056D-7D44-B0C3-752C2533E331}" srcOrd="0" destOrd="0" presId="urn:microsoft.com/office/officeart/2005/8/layout/orgChart1"/>
    <dgm:cxn modelId="{7FDB18CD-CA2A-4E81-8513-8BB426B3EB54}" type="presOf" srcId="{15F83588-E932-4FCD-AE5E-02BEDE840FF2}" destId="{934A71F2-8DBA-4134-9169-F3D6DE7CCDD7}" srcOrd="1" destOrd="0" presId="urn:microsoft.com/office/officeart/2005/8/layout/orgChart1"/>
    <dgm:cxn modelId="{AF8B88D6-6240-4166-96BD-6C1CCBE38017}" type="presOf" srcId="{5F7D4703-6E6C-4DD4-A820-38D2B0FAC2EA}" destId="{16C03B0D-1233-418D-8B9C-D5304DD256DD}" srcOrd="1" destOrd="0" presId="urn:microsoft.com/office/officeart/2005/8/layout/orgChart1"/>
    <dgm:cxn modelId="{8123D4DD-482E-41EE-9AC8-307C01405ADE}" srcId="{15F83588-E932-4FCD-AE5E-02BEDE840FF2}" destId="{8A0180F5-E78D-4090-807F-672237D18F45}" srcOrd="3" destOrd="0" parTransId="{9D7EC341-94AC-4A55-AC7A-B66DB7828F79}" sibTransId="{36EE5AC3-5EA3-4BFB-904E-80FD2072912A}"/>
    <dgm:cxn modelId="{8DB900E3-634E-4720-B1DC-CA34FE77D72C}" type="presOf" srcId="{B90ACCD4-D7F7-4388-BFB0-AAD98E4D747C}" destId="{0138594F-1F62-4880-AA5F-97D7E861BA1A}" srcOrd="0" destOrd="0" presId="urn:microsoft.com/office/officeart/2005/8/layout/orgChart1"/>
    <dgm:cxn modelId="{CB7DA5E6-4077-4792-91FF-220F620302F5}" type="presOf" srcId="{370FC83F-6345-4AF1-8229-920EA1F75E1F}" destId="{E3D8C588-E3E6-4E4F-B4AD-2AC015FF905A}" srcOrd="0" destOrd="0" presId="urn:microsoft.com/office/officeart/2005/8/layout/orgChart1"/>
    <dgm:cxn modelId="{493D3DEB-C564-4B1A-81FB-73E5AF553C0B}" type="presOf" srcId="{0B33F063-719E-443D-90F7-E53EABFCE53B}" destId="{677597CD-8660-4DEA-95D3-57060020B902}" srcOrd="1" destOrd="0" presId="urn:microsoft.com/office/officeart/2005/8/layout/orgChart1"/>
    <dgm:cxn modelId="{D7D673F7-F86A-445F-A59B-4AD62A0C30C0}" type="presOf" srcId="{3A512CC8-8712-DD4B-BE03-4D634E7C01B0}" destId="{CC2B07C8-9AF9-6B4A-8608-033AB4DEC7D4}" srcOrd="1" destOrd="0" presId="urn:microsoft.com/office/officeart/2005/8/layout/orgChart1"/>
    <dgm:cxn modelId="{C524A1FA-2D02-4228-A64F-D2BA29229540}" type="presOf" srcId="{370FC83F-6345-4AF1-8229-920EA1F75E1F}" destId="{2F178B9E-4C0D-4D9E-8E4B-6B7C8DF0CB4D}" srcOrd="1" destOrd="0" presId="urn:microsoft.com/office/officeart/2005/8/layout/orgChart1"/>
    <dgm:cxn modelId="{7938E1FD-BCDE-451B-9CA4-ABCD3198B0FD}" srcId="{15F83588-E932-4FCD-AE5E-02BEDE840FF2}" destId="{0B33F063-719E-443D-90F7-E53EABFCE53B}" srcOrd="2" destOrd="0" parTransId="{C41B71C7-7CA0-479B-BDD7-76C84B20F5AA}" sibTransId="{802C9803-7D25-4955-90F4-265BC5266A26}"/>
    <dgm:cxn modelId="{EEEC9ED8-62C1-4549-B6FF-91637C14ADE3}" type="presParOf" srcId="{FA8FC5AC-BC28-42B1-8CD7-30881B22C0C3}" destId="{74EBDE6E-2DD2-4EBE-8A21-BF6621796256}" srcOrd="0" destOrd="0" presId="urn:microsoft.com/office/officeart/2005/8/layout/orgChart1"/>
    <dgm:cxn modelId="{8A130282-C69D-4D45-BD38-C5A32865EEE0}" type="presParOf" srcId="{74EBDE6E-2DD2-4EBE-8A21-BF6621796256}" destId="{EEAED1D7-AF92-4EA9-B226-DBD3B1FC4141}" srcOrd="0" destOrd="0" presId="urn:microsoft.com/office/officeart/2005/8/layout/orgChart1"/>
    <dgm:cxn modelId="{5DEB2E7E-5AFB-8740-B61A-E6D5FF1D94B6}" type="presParOf" srcId="{EEAED1D7-AF92-4EA9-B226-DBD3B1FC4141}" destId="{19887C0A-CC5E-436C-88BA-F346638AE93E}" srcOrd="0" destOrd="0" presId="urn:microsoft.com/office/officeart/2005/8/layout/orgChart1"/>
    <dgm:cxn modelId="{E5ED1869-94F1-0D43-95E6-983C142E2AA7}" type="presParOf" srcId="{EEAED1D7-AF92-4EA9-B226-DBD3B1FC4141}" destId="{16DB8D8F-9FA5-44A4-8A6F-CE21214926EB}" srcOrd="1" destOrd="0" presId="urn:microsoft.com/office/officeart/2005/8/layout/orgChart1"/>
    <dgm:cxn modelId="{D68C23B9-292B-2845-8946-5DC9CBFF6FFC}" type="presParOf" srcId="{74EBDE6E-2DD2-4EBE-8A21-BF6621796256}" destId="{EE54D556-AF6E-4E10-AC48-C6E9B63E5A47}" srcOrd="1" destOrd="0" presId="urn:microsoft.com/office/officeart/2005/8/layout/orgChart1"/>
    <dgm:cxn modelId="{63C6394D-FC55-AD4F-B0EC-68907C649C68}" type="presParOf" srcId="{EE54D556-AF6E-4E10-AC48-C6E9B63E5A47}" destId="{D6EF6CDA-043C-45EF-9AC9-1E5F8F7A479D}" srcOrd="0" destOrd="0" presId="urn:microsoft.com/office/officeart/2005/8/layout/orgChart1"/>
    <dgm:cxn modelId="{69EE76CD-6F43-8547-8988-47AF4D31DCA0}" type="presParOf" srcId="{EE54D556-AF6E-4E10-AC48-C6E9B63E5A47}" destId="{4805FC6B-E1A7-4B9D-A506-83BE5E3CB09F}" srcOrd="1" destOrd="0" presId="urn:microsoft.com/office/officeart/2005/8/layout/orgChart1"/>
    <dgm:cxn modelId="{E2501356-3525-624D-9769-305DD33DEE78}" type="presParOf" srcId="{4805FC6B-E1A7-4B9D-A506-83BE5E3CB09F}" destId="{6B0E2356-D06A-43B9-AF2C-1B2EAFE9F394}" srcOrd="0" destOrd="0" presId="urn:microsoft.com/office/officeart/2005/8/layout/orgChart1"/>
    <dgm:cxn modelId="{15D1B71D-D479-C945-A23D-C29E075FA584}" type="presParOf" srcId="{6B0E2356-D06A-43B9-AF2C-1B2EAFE9F394}" destId="{D5356B55-73B6-4378-9836-6A1362461D38}" srcOrd="0" destOrd="0" presId="urn:microsoft.com/office/officeart/2005/8/layout/orgChart1"/>
    <dgm:cxn modelId="{8C43C355-133F-4B46-B818-C6D58533BA9C}" type="presParOf" srcId="{6B0E2356-D06A-43B9-AF2C-1B2EAFE9F394}" destId="{C5EC871F-17F8-4E5A-8D8C-BD75B8200A73}" srcOrd="1" destOrd="0" presId="urn:microsoft.com/office/officeart/2005/8/layout/orgChart1"/>
    <dgm:cxn modelId="{8B956A9A-B409-A049-AC0C-57E32356A8A9}" type="presParOf" srcId="{4805FC6B-E1A7-4B9D-A506-83BE5E3CB09F}" destId="{5EDF6D58-2448-4AE2-AC73-233386B7B58E}" srcOrd="1" destOrd="0" presId="urn:microsoft.com/office/officeart/2005/8/layout/orgChart1"/>
    <dgm:cxn modelId="{B93C7F89-FEF1-4642-85E2-D6139F0734E5}" type="presParOf" srcId="{5EDF6D58-2448-4AE2-AC73-233386B7B58E}" destId="{0138594F-1F62-4880-AA5F-97D7E861BA1A}" srcOrd="0" destOrd="0" presId="urn:microsoft.com/office/officeart/2005/8/layout/orgChart1"/>
    <dgm:cxn modelId="{8C9792F2-1F8B-4801-808D-486A49DB43BB}" type="presParOf" srcId="{5EDF6D58-2448-4AE2-AC73-233386B7B58E}" destId="{75896F82-F1F5-4A05-978B-9B7B149168B8}" srcOrd="1" destOrd="0" presId="urn:microsoft.com/office/officeart/2005/8/layout/orgChart1"/>
    <dgm:cxn modelId="{42483BC8-B0F6-4F89-B654-16190A9D6135}" type="presParOf" srcId="{75896F82-F1F5-4A05-978B-9B7B149168B8}" destId="{204FADEA-EB1D-46F7-ADE0-86F00B26DE6C}" srcOrd="0" destOrd="0" presId="urn:microsoft.com/office/officeart/2005/8/layout/orgChart1"/>
    <dgm:cxn modelId="{69D09985-F4F8-4891-B10C-BE46459142D1}" type="presParOf" srcId="{204FADEA-EB1D-46F7-ADE0-86F00B26DE6C}" destId="{E3D8C588-E3E6-4E4F-B4AD-2AC015FF905A}" srcOrd="0" destOrd="0" presId="urn:microsoft.com/office/officeart/2005/8/layout/orgChart1"/>
    <dgm:cxn modelId="{DE40FE0D-F9C3-4E56-A199-44BC8707D11A}" type="presParOf" srcId="{204FADEA-EB1D-46F7-ADE0-86F00B26DE6C}" destId="{2F178B9E-4C0D-4D9E-8E4B-6B7C8DF0CB4D}" srcOrd="1" destOrd="0" presId="urn:microsoft.com/office/officeart/2005/8/layout/orgChart1"/>
    <dgm:cxn modelId="{24295CB2-E572-4912-A1DB-8EB14A9FFEFA}" type="presParOf" srcId="{75896F82-F1F5-4A05-978B-9B7B149168B8}" destId="{5D9B9E11-E0FF-45CA-B8E0-F38FE533EC32}" srcOrd="1" destOrd="0" presId="urn:microsoft.com/office/officeart/2005/8/layout/orgChart1"/>
    <dgm:cxn modelId="{A9108F10-5C93-46BD-8396-364F20172DF6}" type="presParOf" srcId="{5D9B9E11-E0FF-45CA-B8E0-F38FE533EC32}" destId="{579A4FC2-3F48-4F35-8B4E-A5164D583226}" srcOrd="0" destOrd="0" presId="urn:microsoft.com/office/officeart/2005/8/layout/orgChart1"/>
    <dgm:cxn modelId="{BFB4EBBB-1C0B-4541-B446-A3C667F21CCE}" type="presParOf" srcId="{5D9B9E11-E0FF-45CA-B8E0-F38FE533EC32}" destId="{C303FE61-FE53-4584-B212-18526EEB2304}" srcOrd="1" destOrd="0" presId="urn:microsoft.com/office/officeart/2005/8/layout/orgChart1"/>
    <dgm:cxn modelId="{B0FE1956-CB0B-481B-A5C3-8CF0C1CCA3E5}" type="presParOf" srcId="{C303FE61-FE53-4584-B212-18526EEB2304}" destId="{C1F836AE-4923-4D00-AFB6-3ED1CFE5E67A}" srcOrd="0" destOrd="0" presId="urn:microsoft.com/office/officeart/2005/8/layout/orgChart1"/>
    <dgm:cxn modelId="{B6DC0AFC-D238-4B91-96AA-C6D1AB768207}" type="presParOf" srcId="{C1F836AE-4923-4D00-AFB6-3ED1CFE5E67A}" destId="{9006BFE8-BB2C-4A01-B9B5-1C266A0FCE1F}" srcOrd="0" destOrd="0" presId="urn:microsoft.com/office/officeart/2005/8/layout/orgChart1"/>
    <dgm:cxn modelId="{63820B06-85F9-490E-A022-EE897E5D8927}" type="presParOf" srcId="{C1F836AE-4923-4D00-AFB6-3ED1CFE5E67A}" destId="{A92CC0A2-F68D-407E-9B2A-C3670EBD36B6}" srcOrd="1" destOrd="0" presId="urn:microsoft.com/office/officeart/2005/8/layout/orgChart1"/>
    <dgm:cxn modelId="{5F675C15-8271-4EF8-A854-332D5FA87228}" type="presParOf" srcId="{C303FE61-FE53-4584-B212-18526EEB2304}" destId="{94736DCF-C8FE-4B99-BE15-06307AE1EBA9}" srcOrd="1" destOrd="0" presId="urn:microsoft.com/office/officeart/2005/8/layout/orgChart1"/>
    <dgm:cxn modelId="{FD0D814C-A40E-49E5-9847-29F37AA0BE21}" type="presParOf" srcId="{C303FE61-FE53-4584-B212-18526EEB2304}" destId="{F3DBFE47-0B13-4DC5-B0D6-619FBAD50E69}" srcOrd="2" destOrd="0" presId="urn:microsoft.com/office/officeart/2005/8/layout/orgChart1"/>
    <dgm:cxn modelId="{2329BCED-7330-4E2A-8B57-797F4B1A8CC2}" type="presParOf" srcId="{5D9B9E11-E0FF-45CA-B8E0-F38FE533EC32}" destId="{2C75CC2F-4642-430E-BA8E-A774C1E37F75}" srcOrd="2" destOrd="0" presId="urn:microsoft.com/office/officeart/2005/8/layout/orgChart1"/>
    <dgm:cxn modelId="{4C774514-05FC-45BE-8420-E13C3210C28B}" type="presParOf" srcId="{5D9B9E11-E0FF-45CA-B8E0-F38FE533EC32}" destId="{47A5EA1F-FE0F-46C7-B915-B7404E9F0713}" srcOrd="3" destOrd="0" presId="urn:microsoft.com/office/officeart/2005/8/layout/orgChart1"/>
    <dgm:cxn modelId="{510E2227-BD7C-443D-8520-8918E77F23CD}" type="presParOf" srcId="{47A5EA1F-FE0F-46C7-B915-B7404E9F0713}" destId="{6EF499B8-AD30-4989-B0AD-807AC3AB9F61}" srcOrd="0" destOrd="0" presId="urn:microsoft.com/office/officeart/2005/8/layout/orgChart1"/>
    <dgm:cxn modelId="{D01D8543-DD6D-4D7F-80C4-7850E27D237C}" type="presParOf" srcId="{6EF499B8-AD30-4989-B0AD-807AC3AB9F61}" destId="{234D623E-108D-4F92-A479-AC9F0E94C6EB}" srcOrd="0" destOrd="0" presId="urn:microsoft.com/office/officeart/2005/8/layout/orgChart1"/>
    <dgm:cxn modelId="{064958CC-D24D-4126-9C89-D486B0D32051}" type="presParOf" srcId="{6EF499B8-AD30-4989-B0AD-807AC3AB9F61}" destId="{3534255F-B414-4429-AE8D-7FA41481EA75}" srcOrd="1" destOrd="0" presId="urn:microsoft.com/office/officeart/2005/8/layout/orgChart1"/>
    <dgm:cxn modelId="{83C0F156-FCAF-4207-A7CB-1BC09D625163}" type="presParOf" srcId="{47A5EA1F-FE0F-46C7-B915-B7404E9F0713}" destId="{D9A946C7-7FAC-4B17-99B7-E0F536FAAD55}" srcOrd="1" destOrd="0" presId="urn:microsoft.com/office/officeart/2005/8/layout/orgChart1"/>
    <dgm:cxn modelId="{3B18F7F7-3407-469E-B279-0CCC0D22EA4E}" type="presParOf" srcId="{47A5EA1F-FE0F-46C7-B915-B7404E9F0713}" destId="{EA5291C6-5761-4916-B228-2ECAF77FA761}" srcOrd="2" destOrd="0" presId="urn:microsoft.com/office/officeart/2005/8/layout/orgChart1"/>
    <dgm:cxn modelId="{3A6E48E4-0F3D-42C4-AED1-79F8FC403243}" type="presParOf" srcId="{5D9B9E11-E0FF-45CA-B8E0-F38FE533EC32}" destId="{E3F84BFC-7EFF-4D2B-BEC0-9DAAC779C9F2}" srcOrd="4" destOrd="0" presId="urn:microsoft.com/office/officeart/2005/8/layout/orgChart1"/>
    <dgm:cxn modelId="{2DB283E2-3541-4206-937B-C8F523A42172}" type="presParOf" srcId="{5D9B9E11-E0FF-45CA-B8E0-F38FE533EC32}" destId="{DFDF633B-31B5-40EB-A6FD-CB1E7F998217}" srcOrd="5" destOrd="0" presId="urn:microsoft.com/office/officeart/2005/8/layout/orgChart1"/>
    <dgm:cxn modelId="{3C9B3689-8D4B-4AC6-AAF1-6FB8738A55EF}" type="presParOf" srcId="{DFDF633B-31B5-40EB-A6FD-CB1E7F998217}" destId="{F72636EA-6838-4C21-A5F3-D377FDA03152}" srcOrd="0" destOrd="0" presId="urn:microsoft.com/office/officeart/2005/8/layout/orgChart1"/>
    <dgm:cxn modelId="{C85936F4-BC59-447D-88FF-4210DC02865B}" type="presParOf" srcId="{F72636EA-6838-4C21-A5F3-D377FDA03152}" destId="{01FFA0C0-F1C1-4509-876D-9C17FBCAC12C}" srcOrd="0" destOrd="0" presId="urn:microsoft.com/office/officeart/2005/8/layout/orgChart1"/>
    <dgm:cxn modelId="{AD0B807A-39EE-4525-A2D9-18423F685A03}" type="presParOf" srcId="{F72636EA-6838-4C21-A5F3-D377FDA03152}" destId="{5102D553-0B1D-4E70-846C-AC524A934183}" srcOrd="1" destOrd="0" presId="urn:microsoft.com/office/officeart/2005/8/layout/orgChart1"/>
    <dgm:cxn modelId="{708D9318-CA10-4845-90A3-04E7555AA593}" type="presParOf" srcId="{DFDF633B-31B5-40EB-A6FD-CB1E7F998217}" destId="{BBA626EB-6164-4D46-A1BA-5F7D44D22DEC}" srcOrd="1" destOrd="0" presId="urn:microsoft.com/office/officeart/2005/8/layout/orgChart1"/>
    <dgm:cxn modelId="{3ED7E33C-28BE-4B50-930E-0950CCDDDEF9}" type="presParOf" srcId="{DFDF633B-31B5-40EB-A6FD-CB1E7F998217}" destId="{A48AFB70-B484-409A-8773-C9ABA277E8EC}" srcOrd="2" destOrd="0" presId="urn:microsoft.com/office/officeart/2005/8/layout/orgChart1"/>
    <dgm:cxn modelId="{3FBDE531-7294-454E-AEF5-FE4C9048DB3C}" type="presParOf" srcId="{5D9B9E11-E0FF-45CA-B8E0-F38FE533EC32}" destId="{BF61C9F1-0574-4E70-A2F2-D5C1DCC3BC51}" srcOrd="6" destOrd="0" presId="urn:microsoft.com/office/officeart/2005/8/layout/orgChart1"/>
    <dgm:cxn modelId="{4EE78567-AC2B-4EE4-927A-A631753EBFAA}" type="presParOf" srcId="{5D9B9E11-E0FF-45CA-B8E0-F38FE533EC32}" destId="{11FD5357-91A3-493F-88D0-8EFA9D159780}" srcOrd="7" destOrd="0" presId="urn:microsoft.com/office/officeart/2005/8/layout/orgChart1"/>
    <dgm:cxn modelId="{5D885F70-AFF3-482D-8791-382FD10EE419}" type="presParOf" srcId="{11FD5357-91A3-493F-88D0-8EFA9D159780}" destId="{06CFA142-B2DF-4B90-8370-996F3E53A635}" srcOrd="0" destOrd="0" presId="urn:microsoft.com/office/officeart/2005/8/layout/orgChart1"/>
    <dgm:cxn modelId="{2D614C7A-6BB6-4FC6-8DF6-365561290D4B}" type="presParOf" srcId="{06CFA142-B2DF-4B90-8370-996F3E53A635}" destId="{0D0C9452-D9A6-420D-B871-05B1D581AF15}" srcOrd="0" destOrd="0" presId="urn:microsoft.com/office/officeart/2005/8/layout/orgChart1"/>
    <dgm:cxn modelId="{2D505E7D-1080-4CBC-BF25-BC3696256E79}" type="presParOf" srcId="{06CFA142-B2DF-4B90-8370-996F3E53A635}" destId="{5612764F-3C24-4DF8-9C0A-11C8B771CD0A}" srcOrd="1" destOrd="0" presId="urn:microsoft.com/office/officeart/2005/8/layout/orgChart1"/>
    <dgm:cxn modelId="{52F1A7B3-7D17-4866-A323-1F2C73C7440F}" type="presParOf" srcId="{11FD5357-91A3-493F-88D0-8EFA9D159780}" destId="{65E4824D-1158-4A6A-B1E8-EFC586404C04}" srcOrd="1" destOrd="0" presId="urn:microsoft.com/office/officeart/2005/8/layout/orgChart1"/>
    <dgm:cxn modelId="{91DAEF45-427B-43E1-A1E0-CFDC9BF44B2C}" type="presParOf" srcId="{11FD5357-91A3-493F-88D0-8EFA9D159780}" destId="{60C9E12A-2B65-4137-A56B-E83591A9A708}" srcOrd="2" destOrd="0" presId="urn:microsoft.com/office/officeart/2005/8/layout/orgChart1"/>
    <dgm:cxn modelId="{B3DA062F-CA57-430E-91F3-8062475BE7E9}" type="presParOf" srcId="{5D9B9E11-E0FF-45CA-B8E0-F38FE533EC32}" destId="{272A7A01-DDBE-4F06-AC9B-0EA5E3C6AAED}" srcOrd="8" destOrd="0" presId="urn:microsoft.com/office/officeart/2005/8/layout/orgChart1"/>
    <dgm:cxn modelId="{1CF9689E-9879-47EE-890A-4B3F8979083B}" type="presParOf" srcId="{5D9B9E11-E0FF-45CA-B8E0-F38FE533EC32}" destId="{7B7AE1EE-6273-40DD-A078-D3D32E785B9A}" srcOrd="9" destOrd="0" presId="urn:microsoft.com/office/officeart/2005/8/layout/orgChart1"/>
    <dgm:cxn modelId="{2A7D0CB3-DA54-447D-BEBA-67DD5239F835}" type="presParOf" srcId="{7B7AE1EE-6273-40DD-A078-D3D32E785B9A}" destId="{C338CE8F-B565-4989-B829-971A57E9EE34}" srcOrd="0" destOrd="0" presId="urn:microsoft.com/office/officeart/2005/8/layout/orgChart1"/>
    <dgm:cxn modelId="{8380AA31-28DD-458D-B20D-3AEC303E4D8C}" type="presParOf" srcId="{C338CE8F-B565-4989-B829-971A57E9EE34}" destId="{AA7696DB-2231-4AA9-A3C8-22385E2CA2EA}" srcOrd="0" destOrd="0" presId="urn:microsoft.com/office/officeart/2005/8/layout/orgChart1"/>
    <dgm:cxn modelId="{3E95A141-7DCC-4F97-9A91-CCAAC0FC4659}" type="presParOf" srcId="{C338CE8F-B565-4989-B829-971A57E9EE34}" destId="{F60E8748-9A40-483C-96A1-1777FCDFFB23}" srcOrd="1" destOrd="0" presId="urn:microsoft.com/office/officeart/2005/8/layout/orgChart1"/>
    <dgm:cxn modelId="{15AAEB17-4213-4C49-A04D-FD95E7689099}" type="presParOf" srcId="{7B7AE1EE-6273-40DD-A078-D3D32E785B9A}" destId="{8FDE561A-7EE8-468C-8DE2-7160B5395414}" srcOrd="1" destOrd="0" presId="urn:microsoft.com/office/officeart/2005/8/layout/orgChart1"/>
    <dgm:cxn modelId="{668F77BF-23EB-4E39-8A9F-E3109639123E}" type="presParOf" srcId="{7B7AE1EE-6273-40DD-A078-D3D32E785B9A}" destId="{61FD3340-38AC-40B3-AC29-41FD7675B25C}" srcOrd="2" destOrd="0" presId="urn:microsoft.com/office/officeart/2005/8/layout/orgChart1"/>
    <dgm:cxn modelId="{578653E6-DCCC-4B9A-8120-53EAB5134DB8}" type="presParOf" srcId="{75896F82-F1F5-4A05-978B-9B7B149168B8}" destId="{5F63E00F-D4B2-43E4-A8A8-4A29EC81F289}" srcOrd="2" destOrd="0" presId="urn:microsoft.com/office/officeart/2005/8/layout/orgChart1"/>
    <dgm:cxn modelId="{B621A8B1-95C9-4674-B0D8-1377273761D8}" type="presParOf" srcId="{5EDF6D58-2448-4AE2-AC73-233386B7B58E}" destId="{371F236E-3D1E-4F5B-A66D-D435DE0E95A5}" srcOrd="2" destOrd="0" presId="urn:microsoft.com/office/officeart/2005/8/layout/orgChart1"/>
    <dgm:cxn modelId="{00CC9EC5-D97D-48AA-BF1F-65670A6913F7}" type="presParOf" srcId="{5EDF6D58-2448-4AE2-AC73-233386B7B58E}" destId="{3947ED5E-043F-42C4-A5A8-4E912700F73B}" srcOrd="3" destOrd="0" presId="urn:microsoft.com/office/officeart/2005/8/layout/orgChart1"/>
    <dgm:cxn modelId="{23B8FCB3-ABF6-4F6D-989E-260B2D128384}" type="presParOf" srcId="{3947ED5E-043F-42C4-A5A8-4E912700F73B}" destId="{25484B18-DC1E-46DC-B4D8-D84F7656D7C5}" srcOrd="0" destOrd="0" presId="urn:microsoft.com/office/officeart/2005/8/layout/orgChart1"/>
    <dgm:cxn modelId="{0DB7B428-CBF5-47D1-942D-365860FF03F3}" type="presParOf" srcId="{25484B18-DC1E-46DC-B4D8-D84F7656D7C5}" destId="{0ECE1BBF-9A98-4C6D-9FE7-F2D396C10987}" srcOrd="0" destOrd="0" presId="urn:microsoft.com/office/officeart/2005/8/layout/orgChart1"/>
    <dgm:cxn modelId="{6AC39357-A356-4F87-9808-6571507B2996}" type="presParOf" srcId="{25484B18-DC1E-46DC-B4D8-D84F7656D7C5}" destId="{934A71F2-8DBA-4134-9169-F3D6DE7CCDD7}" srcOrd="1" destOrd="0" presId="urn:microsoft.com/office/officeart/2005/8/layout/orgChart1"/>
    <dgm:cxn modelId="{DCDC5848-DD57-40D9-A0D4-50D7CB5F123A}" type="presParOf" srcId="{3947ED5E-043F-42C4-A5A8-4E912700F73B}" destId="{BF9E4948-40AA-496C-A1AC-2A6813D95CED}" srcOrd="1" destOrd="0" presId="urn:microsoft.com/office/officeart/2005/8/layout/orgChart1"/>
    <dgm:cxn modelId="{7B2907FE-509B-498A-A4E4-2C11B1D52A8C}" type="presParOf" srcId="{BF9E4948-40AA-496C-A1AC-2A6813D95CED}" destId="{0859E3C3-C7CC-4602-9A9F-F2E5EBA785CD}" srcOrd="0" destOrd="0" presId="urn:microsoft.com/office/officeart/2005/8/layout/orgChart1"/>
    <dgm:cxn modelId="{38EB4B0C-59DD-48CF-9B8B-D7D257275B90}" type="presParOf" srcId="{BF9E4948-40AA-496C-A1AC-2A6813D95CED}" destId="{E74ED6F1-FC6E-4946-A8BD-68E79235C889}" srcOrd="1" destOrd="0" presId="urn:microsoft.com/office/officeart/2005/8/layout/orgChart1"/>
    <dgm:cxn modelId="{5A76FC5E-13D1-42FC-8539-AA52E2A9935D}" type="presParOf" srcId="{E74ED6F1-FC6E-4946-A8BD-68E79235C889}" destId="{89A0DF38-FD02-461F-BC23-E8ECB41D72D2}" srcOrd="0" destOrd="0" presId="urn:microsoft.com/office/officeart/2005/8/layout/orgChart1"/>
    <dgm:cxn modelId="{F67253AA-B0D3-4229-86A5-98CA54F6E217}" type="presParOf" srcId="{89A0DF38-FD02-461F-BC23-E8ECB41D72D2}" destId="{CCEE55A9-9B35-4312-B0D2-C32B1A26DCF4}" srcOrd="0" destOrd="0" presId="urn:microsoft.com/office/officeart/2005/8/layout/orgChart1"/>
    <dgm:cxn modelId="{50885AB8-ABCE-43F9-8D84-6E7DC690C3D1}" type="presParOf" srcId="{89A0DF38-FD02-461F-BC23-E8ECB41D72D2}" destId="{16C03B0D-1233-418D-8B9C-D5304DD256DD}" srcOrd="1" destOrd="0" presId="urn:microsoft.com/office/officeart/2005/8/layout/orgChart1"/>
    <dgm:cxn modelId="{FC8DC76D-C8DB-405E-8F95-8AEB35466FB3}" type="presParOf" srcId="{E74ED6F1-FC6E-4946-A8BD-68E79235C889}" destId="{2160867E-7AF1-4ADD-86F1-7F8C22B99534}" srcOrd="1" destOrd="0" presId="urn:microsoft.com/office/officeart/2005/8/layout/orgChart1"/>
    <dgm:cxn modelId="{372CC1FF-A1CF-4787-A895-3CF2D05A926C}" type="presParOf" srcId="{E74ED6F1-FC6E-4946-A8BD-68E79235C889}" destId="{FDD96756-3A81-4D9B-8B8B-35F8D867B777}" srcOrd="2" destOrd="0" presId="urn:microsoft.com/office/officeart/2005/8/layout/orgChart1"/>
    <dgm:cxn modelId="{9580DE7B-EF69-4A90-B707-51967BDAE8F2}" type="presParOf" srcId="{BF9E4948-40AA-496C-A1AC-2A6813D95CED}" destId="{91649B78-E5A0-4156-9FEF-7E56C1E8D248}" srcOrd="2" destOrd="0" presId="urn:microsoft.com/office/officeart/2005/8/layout/orgChart1"/>
    <dgm:cxn modelId="{5DB26253-910E-403B-98C3-91775DE16747}" type="presParOf" srcId="{BF9E4948-40AA-496C-A1AC-2A6813D95CED}" destId="{ECD95DC3-F8D0-4F88-ADCC-41379D98DA51}" srcOrd="3" destOrd="0" presId="urn:microsoft.com/office/officeart/2005/8/layout/orgChart1"/>
    <dgm:cxn modelId="{E5FA166D-D960-434B-B6B8-2BBFA4C0E710}" type="presParOf" srcId="{ECD95DC3-F8D0-4F88-ADCC-41379D98DA51}" destId="{10FAEB10-F109-42C0-B19C-BAF8EE16FC92}" srcOrd="0" destOrd="0" presId="urn:microsoft.com/office/officeart/2005/8/layout/orgChart1"/>
    <dgm:cxn modelId="{33E25361-C68E-4B70-9C8B-7BDCC3A1B515}" type="presParOf" srcId="{10FAEB10-F109-42C0-B19C-BAF8EE16FC92}" destId="{AF02A417-F6A4-4D24-A131-741BDF98FFFF}" srcOrd="0" destOrd="0" presId="urn:microsoft.com/office/officeart/2005/8/layout/orgChart1"/>
    <dgm:cxn modelId="{2943B566-AD82-46BD-AA59-94298EAD795C}" type="presParOf" srcId="{10FAEB10-F109-42C0-B19C-BAF8EE16FC92}" destId="{25D938ED-79D8-4B12-97A1-4175F6314CFF}" srcOrd="1" destOrd="0" presId="urn:microsoft.com/office/officeart/2005/8/layout/orgChart1"/>
    <dgm:cxn modelId="{8F68E643-3B00-451B-B852-8482A41DE60E}" type="presParOf" srcId="{ECD95DC3-F8D0-4F88-ADCC-41379D98DA51}" destId="{24B78A5D-3426-45FA-A838-6A76506C49C6}" srcOrd="1" destOrd="0" presId="urn:microsoft.com/office/officeart/2005/8/layout/orgChart1"/>
    <dgm:cxn modelId="{C6AD148C-1401-4147-B4CC-45598B6767D4}" type="presParOf" srcId="{ECD95DC3-F8D0-4F88-ADCC-41379D98DA51}" destId="{9E9B3FC1-8FB5-451E-9F62-383821C8689F}" srcOrd="2" destOrd="0" presId="urn:microsoft.com/office/officeart/2005/8/layout/orgChart1"/>
    <dgm:cxn modelId="{FFEC42F1-A432-4F62-9228-D46C00041A68}" type="presParOf" srcId="{BF9E4948-40AA-496C-A1AC-2A6813D95CED}" destId="{192C19CE-19CE-4BC3-B504-3B7AAE368F79}" srcOrd="4" destOrd="0" presId="urn:microsoft.com/office/officeart/2005/8/layout/orgChart1"/>
    <dgm:cxn modelId="{7054C348-1BB1-4BEC-80E3-0128E91AD321}" type="presParOf" srcId="{BF9E4948-40AA-496C-A1AC-2A6813D95CED}" destId="{31197017-95DA-48EA-AE1B-814A33CF01F9}" srcOrd="5" destOrd="0" presId="urn:microsoft.com/office/officeart/2005/8/layout/orgChart1"/>
    <dgm:cxn modelId="{772B8640-5A65-48CF-87B5-84E3D5505B6E}" type="presParOf" srcId="{31197017-95DA-48EA-AE1B-814A33CF01F9}" destId="{62330A74-E189-4624-BC5E-718969B89C8B}" srcOrd="0" destOrd="0" presId="urn:microsoft.com/office/officeart/2005/8/layout/orgChart1"/>
    <dgm:cxn modelId="{FE3E8B86-7574-48D0-A9BC-0314F17B6FDA}" type="presParOf" srcId="{62330A74-E189-4624-BC5E-718969B89C8B}" destId="{262B4C26-53AD-4C91-BFC2-04611CD99F3E}" srcOrd="0" destOrd="0" presId="urn:microsoft.com/office/officeart/2005/8/layout/orgChart1"/>
    <dgm:cxn modelId="{B07A7483-6412-44C7-85EA-2B4A8E5E7904}" type="presParOf" srcId="{62330A74-E189-4624-BC5E-718969B89C8B}" destId="{677597CD-8660-4DEA-95D3-57060020B902}" srcOrd="1" destOrd="0" presId="urn:microsoft.com/office/officeart/2005/8/layout/orgChart1"/>
    <dgm:cxn modelId="{DC599C89-5AF6-4257-99E1-262D05E1B30C}" type="presParOf" srcId="{31197017-95DA-48EA-AE1B-814A33CF01F9}" destId="{3B4D663C-87D5-4F6A-A065-7EE4E40C1A54}" srcOrd="1" destOrd="0" presId="urn:microsoft.com/office/officeart/2005/8/layout/orgChart1"/>
    <dgm:cxn modelId="{CF0C8103-6178-451A-B760-0795EE304B57}" type="presParOf" srcId="{31197017-95DA-48EA-AE1B-814A33CF01F9}" destId="{3471FBAA-D7CD-4686-AADE-42F7C03A724D}" srcOrd="2" destOrd="0" presId="urn:microsoft.com/office/officeart/2005/8/layout/orgChart1"/>
    <dgm:cxn modelId="{22BD69A4-8EA4-4402-96A9-9176C5CAEA4C}" type="presParOf" srcId="{BF9E4948-40AA-496C-A1AC-2A6813D95CED}" destId="{E0BCA87C-914D-4FAC-AAE0-5D15366790E9}" srcOrd="6" destOrd="0" presId="urn:microsoft.com/office/officeart/2005/8/layout/orgChart1"/>
    <dgm:cxn modelId="{A9A46811-4D41-4895-B734-B0E373392AFA}" type="presParOf" srcId="{BF9E4948-40AA-496C-A1AC-2A6813D95CED}" destId="{C28533E7-CA17-4873-8363-010F95A191E6}" srcOrd="7" destOrd="0" presId="urn:microsoft.com/office/officeart/2005/8/layout/orgChart1"/>
    <dgm:cxn modelId="{A27DAF37-AC84-4B3F-9F83-2744C4DC6794}" type="presParOf" srcId="{C28533E7-CA17-4873-8363-010F95A191E6}" destId="{A5BC0AAC-EAE1-4FB3-8E5F-E4F43AD479F3}" srcOrd="0" destOrd="0" presId="urn:microsoft.com/office/officeart/2005/8/layout/orgChart1"/>
    <dgm:cxn modelId="{B53DE4BC-E309-422E-B8F8-3FAE7D580829}" type="presParOf" srcId="{A5BC0AAC-EAE1-4FB3-8E5F-E4F43AD479F3}" destId="{338F0618-AC6A-46B0-8580-F609C629E658}" srcOrd="0" destOrd="0" presId="urn:microsoft.com/office/officeart/2005/8/layout/orgChart1"/>
    <dgm:cxn modelId="{DB6380BE-16A3-40E9-9260-CA7148C39770}" type="presParOf" srcId="{A5BC0AAC-EAE1-4FB3-8E5F-E4F43AD479F3}" destId="{68763214-9052-4F5D-BD4C-A010DF6A028A}" srcOrd="1" destOrd="0" presId="urn:microsoft.com/office/officeart/2005/8/layout/orgChart1"/>
    <dgm:cxn modelId="{07644EBC-1CBF-4A63-994D-4A93078B68F1}" type="presParOf" srcId="{C28533E7-CA17-4873-8363-010F95A191E6}" destId="{31888398-FDAF-4DFB-B540-99BAE1463AE1}" srcOrd="1" destOrd="0" presId="urn:microsoft.com/office/officeart/2005/8/layout/orgChart1"/>
    <dgm:cxn modelId="{C70B8D56-B20B-4F8D-B270-B707C951C6B7}" type="presParOf" srcId="{C28533E7-CA17-4873-8363-010F95A191E6}" destId="{05F17253-5914-42E0-92C2-EB430831B283}" srcOrd="2" destOrd="0" presId="urn:microsoft.com/office/officeart/2005/8/layout/orgChart1"/>
    <dgm:cxn modelId="{A806D0C7-0816-45EA-BA31-8566677EC7FC}" type="presParOf" srcId="{3947ED5E-043F-42C4-A5A8-4E912700F73B}" destId="{CD13D432-963A-4F9C-8C7B-EBEF7561EA34}" srcOrd="2" destOrd="0" presId="urn:microsoft.com/office/officeart/2005/8/layout/orgChart1"/>
    <dgm:cxn modelId="{9BB63E65-D263-44EB-8D7E-02AD9B738F12}" type="presParOf" srcId="{5EDF6D58-2448-4AE2-AC73-233386B7B58E}" destId="{14956E52-A90B-6449-83CD-DF4482F114EF}" srcOrd="4" destOrd="0" presId="urn:microsoft.com/office/officeart/2005/8/layout/orgChart1"/>
    <dgm:cxn modelId="{9F9D27D6-1A54-4880-ADCF-FD491110931B}" type="presParOf" srcId="{5EDF6D58-2448-4AE2-AC73-233386B7B58E}" destId="{ECA0EAB0-3CA4-574C-9BD7-727996C98A86}" srcOrd="5" destOrd="0" presId="urn:microsoft.com/office/officeart/2005/8/layout/orgChart1"/>
    <dgm:cxn modelId="{CFC2D401-BAF9-407C-9E7B-A6DF8364FD8B}" type="presParOf" srcId="{ECA0EAB0-3CA4-574C-9BD7-727996C98A86}" destId="{7B3F945D-1AAE-7648-9988-B55DD398EDA9}" srcOrd="0" destOrd="0" presId="urn:microsoft.com/office/officeart/2005/8/layout/orgChart1"/>
    <dgm:cxn modelId="{82EB5E1B-EB32-44D5-9029-96069D165AD2}" type="presParOf" srcId="{7B3F945D-1AAE-7648-9988-B55DD398EDA9}" destId="{572A4CAC-056D-7D44-B0C3-752C2533E331}" srcOrd="0" destOrd="0" presId="urn:microsoft.com/office/officeart/2005/8/layout/orgChart1"/>
    <dgm:cxn modelId="{458967E9-9D9A-44B7-BB0D-9D3FB38E4821}" type="presParOf" srcId="{7B3F945D-1AAE-7648-9988-B55DD398EDA9}" destId="{CC2B07C8-9AF9-6B4A-8608-033AB4DEC7D4}" srcOrd="1" destOrd="0" presId="urn:microsoft.com/office/officeart/2005/8/layout/orgChart1"/>
    <dgm:cxn modelId="{06C9830E-EC5C-4589-A6AA-5C8D3C87C059}" type="presParOf" srcId="{ECA0EAB0-3CA4-574C-9BD7-727996C98A86}" destId="{FD4AC44D-1696-4E40-B3BE-797F11A29D21}" srcOrd="1" destOrd="0" presId="urn:microsoft.com/office/officeart/2005/8/layout/orgChart1"/>
    <dgm:cxn modelId="{33497E3C-82A5-49DC-88AC-1482D75B7280}" type="presParOf" srcId="{ECA0EAB0-3CA4-574C-9BD7-727996C98A86}" destId="{A1937F71-0CAB-F04E-B70D-3A53709AE5E8}" srcOrd="2" destOrd="0" presId="urn:microsoft.com/office/officeart/2005/8/layout/orgChart1"/>
    <dgm:cxn modelId="{FB64869D-1400-4440-960F-998A57A143B9}" type="presParOf" srcId="{4805FC6B-E1A7-4B9D-A506-83BE5E3CB09F}" destId="{44FAA2E0-B2F1-4F1C-9AF5-332ECE613112}" srcOrd="2" destOrd="0" presId="urn:microsoft.com/office/officeart/2005/8/layout/orgChart1"/>
    <dgm:cxn modelId="{EFE5EB91-FCBD-634F-8264-75B3935E3655}" type="presParOf" srcId="{74EBDE6E-2DD2-4EBE-8A21-BF6621796256}" destId="{AD9CEFE7-F3AB-4F1A-B6EE-3C1AA17BB05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956E52-A90B-6449-83CD-DF4482F114EF}">
      <dsp:nvSpPr>
        <dsp:cNvPr id="0" name=""/>
        <dsp:cNvSpPr/>
      </dsp:nvSpPr>
      <dsp:spPr>
        <a:xfrm>
          <a:off x="2676525" y="868481"/>
          <a:ext cx="867763" cy="150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39"/>
              </a:lnTo>
              <a:lnTo>
                <a:pt x="1568496" y="90739"/>
              </a:lnTo>
              <a:lnTo>
                <a:pt x="1568496" y="181478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CA87C-914D-4FAC-AAE0-5D15366790E9}">
      <dsp:nvSpPr>
        <dsp:cNvPr id="0" name=""/>
        <dsp:cNvSpPr/>
      </dsp:nvSpPr>
      <dsp:spPr>
        <a:xfrm>
          <a:off x="2389661" y="1377664"/>
          <a:ext cx="107573" cy="1857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7443"/>
              </a:lnTo>
              <a:lnTo>
                <a:pt x="107573" y="1857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C19CE-19CE-4BC3-B504-3B7AAE368F79}">
      <dsp:nvSpPr>
        <dsp:cNvPr id="0" name=""/>
        <dsp:cNvSpPr/>
      </dsp:nvSpPr>
      <dsp:spPr>
        <a:xfrm>
          <a:off x="2389661" y="1377664"/>
          <a:ext cx="107573" cy="1348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8260"/>
              </a:lnTo>
              <a:lnTo>
                <a:pt x="107573" y="1348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49B78-E5A0-4156-9FEF-7E56C1E8D248}">
      <dsp:nvSpPr>
        <dsp:cNvPr id="0" name=""/>
        <dsp:cNvSpPr/>
      </dsp:nvSpPr>
      <dsp:spPr>
        <a:xfrm>
          <a:off x="2389661" y="1377664"/>
          <a:ext cx="107573" cy="839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076"/>
              </a:lnTo>
              <a:lnTo>
                <a:pt x="107573" y="8390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9E3C3-C7CC-4602-9A9F-F2E5EBA785CD}">
      <dsp:nvSpPr>
        <dsp:cNvPr id="0" name=""/>
        <dsp:cNvSpPr/>
      </dsp:nvSpPr>
      <dsp:spPr>
        <a:xfrm>
          <a:off x="2389661" y="1377664"/>
          <a:ext cx="107573" cy="329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893"/>
              </a:lnTo>
              <a:lnTo>
                <a:pt x="107573" y="329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F236E-3D1E-4F5B-A66D-D435DE0E95A5}">
      <dsp:nvSpPr>
        <dsp:cNvPr id="0" name=""/>
        <dsp:cNvSpPr/>
      </dsp:nvSpPr>
      <dsp:spPr>
        <a:xfrm>
          <a:off x="2630805" y="868481"/>
          <a:ext cx="91440" cy="150603"/>
        </a:xfrm>
        <a:custGeom>
          <a:avLst/>
          <a:gdLst/>
          <a:ahLst/>
          <a:cxnLst/>
          <a:rect l="0" t="0" r="0" b="0"/>
          <a:pathLst>
            <a:path>
              <a:moveTo>
                <a:pt x="522832" y="0"/>
              </a:moveTo>
              <a:lnTo>
                <a:pt x="522832" y="90739"/>
              </a:lnTo>
              <a:lnTo>
                <a:pt x="0" y="90739"/>
              </a:lnTo>
              <a:lnTo>
                <a:pt x="0" y="181478"/>
              </a:lnTo>
            </a:path>
          </a:pathLst>
        </a:custGeom>
        <a:noFill/>
        <a:ln w="12700" cap="flat" cmpd="sng" algn="ctr">
          <a:solidFill>
            <a:srgbClr val="5B9BD5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A7A01-DDBE-4F06-AC9B-0EA5E3C6AAED}">
      <dsp:nvSpPr>
        <dsp:cNvPr id="0" name=""/>
        <dsp:cNvSpPr/>
      </dsp:nvSpPr>
      <dsp:spPr>
        <a:xfrm>
          <a:off x="1521897" y="1377664"/>
          <a:ext cx="107573" cy="2366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6627"/>
              </a:lnTo>
              <a:lnTo>
                <a:pt x="107573" y="23666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1C9F1-0574-4E70-A2F2-D5C1DCC3BC51}">
      <dsp:nvSpPr>
        <dsp:cNvPr id="0" name=""/>
        <dsp:cNvSpPr/>
      </dsp:nvSpPr>
      <dsp:spPr>
        <a:xfrm>
          <a:off x="1521897" y="1377664"/>
          <a:ext cx="107573" cy="1857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7443"/>
              </a:lnTo>
              <a:lnTo>
                <a:pt x="107573" y="1857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84BFC-7EFF-4D2B-BEC0-9DAAC779C9F2}">
      <dsp:nvSpPr>
        <dsp:cNvPr id="0" name=""/>
        <dsp:cNvSpPr/>
      </dsp:nvSpPr>
      <dsp:spPr>
        <a:xfrm>
          <a:off x="1521897" y="1377664"/>
          <a:ext cx="107573" cy="1348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8260"/>
              </a:lnTo>
              <a:lnTo>
                <a:pt x="107573" y="1348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5CC2F-4642-430E-BA8E-A774C1E37F75}">
      <dsp:nvSpPr>
        <dsp:cNvPr id="0" name=""/>
        <dsp:cNvSpPr/>
      </dsp:nvSpPr>
      <dsp:spPr>
        <a:xfrm>
          <a:off x="1521897" y="1377664"/>
          <a:ext cx="107573" cy="8390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076"/>
              </a:lnTo>
              <a:lnTo>
                <a:pt x="107573" y="8390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A4FC2-3F48-4F35-8B4E-A5164D583226}">
      <dsp:nvSpPr>
        <dsp:cNvPr id="0" name=""/>
        <dsp:cNvSpPr/>
      </dsp:nvSpPr>
      <dsp:spPr>
        <a:xfrm>
          <a:off x="1521897" y="1377664"/>
          <a:ext cx="107573" cy="329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893"/>
              </a:lnTo>
              <a:lnTo>
                <a:pt x="107573" y="329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8594F-1F62-4880-AA5F-97D7E861BA1A}">
      <dsp:nvSpPr>
        <dsp:cNvPr id="0" name=""/>
        <dsp:cNvSpPr/>
      </dsp:nvSpPr>
      <dsp:spPr>
        <a:xfrm>
          <a:off x="1808761" y="868481"/>
          <a:ext cx="867763" cy="150603"/>
        </a:xfrm>
        <a:custGeom>
          <a:avLst/>
          <a:gdLst/>
          <a:ahLst/>
          <a:cxnLst/>
          <a:rect l="0" t="0" r="0" b="0"/>
          <a:pathLst>
            <a:path>
              <a:moveTo>
                <a:pt x="867763" y="0"/>
              </a:moveTo>
              <a:lnTo>
                <a:pt x="867763" y="75301"/>
              </a:lnTo>
              <a:lnTo>
                <a:pt x="0" y="75301"/>
              </a:lnTo>
              <a:lnTo>
                <a:pt x="0" y="150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F6CDA-043C-45EF-9AC9-1E5F8F7A479D}">
      <dsp:nvSpPr>
        <dsp:cNvPr id="0" name=""/>
        <dsp:cNvSpPr/>
      </dsp:nvSpPr>
      <dsp:spPr>
        <a:xfrm>
          <a:off x="2630804" y="359298"/>
          <a:ext cx="91440" cy="150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78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87C0A-CC5E-436C-88BA-F346638AE93E}">
      <dsp:nvSpPr>
        <dsp:cNvPr id="0" name=""/>
        <dsp:cNvSpPr/>
      </dsp:nvSpPr>
      <dsp:spPr>
        <a:xfrm>
          <a:off x="2317945" y="718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Director</a:t>
          </a:r>
        </a:p>
      </dsp:txBody>
      <dsp:txXfrm>
        <a:off x="2317945" y="718"/>
        <a:ext cx="717159" cy="358579"/>
      </dsp:txXfrm>
    </dsp:sp>
    <dsp:sp modelId="{D5356B55-73B6-4378-9836-6A1362461D38}">
      <dsp:nvSpPr>
        <dsp:cNvPr id="0" name=""/>
        <dsp:cNvSpPr/>
      </dsp:nvSpPr>
      <dsp:spPr>
        <a:xfrm>
          <a:off x="2317945" y="509901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chemeClr val="bg1"/>
              </a:solidFill>
              <a:latin typeface="Calibri"/>
              <a:ea typeface="+mn-ea"/>
              <a:cs typeface="+mn-cs"/>
            </a:rPr>
            <a:t>Head of Digital Research Service </a:t>
          </a:r>
          <a:r>
            <a:rPr lang="en-US" sz="800" b="1" kern="1200">
              <a:solidFill>
                <a:srgbClr val="FF0000"/>
              </a:solidFill>
              <a:latin typeface="Calibri"/>
              <a:ea typeface="+mn-ea"/>
              <a:cs typeface="+mn-cs"/>
            </a:rPr>
            <a:t>(Level 6)</a:t>
          </a:r>
        </a:p>
      </dsp:txBody>
      <dsp:txXfrm>
        <a:off x="2317945" y="509901"/>
        <a:ext cx="717159" cy="358579"/>
      </dsp:txXfrm>
    </dsp:sp>
    <dsp:sp modelId="{E3D8C588-E3E6-4E4F-B4AD-2AC015FF905A}">
      <dsp:nvSpPr>
        <dsp:cNvPr id="0" name=""/>
        <dsp:cNvSpPr/>
      </dsp:nvSpPr>
      <dsp:spPr>
        <a:xfrm>
          <a:off x="1450181" y="1019084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Digital Research Service Team Leader </a:t>
          </a:r>
          <a:r>
            <a:rPr lang="en-US" sz="800" b="1" kern="1200">
              <a:solidFill>
                <a:srgbClr val="FF0000"/>
              </a:solidFill>
              <a:latin typeface="Calibri"/>
              <a:ea typeface="+mn-ea"/>
              <a:cs typeface="+mn-cs"/>
            </a:rPr>
            <a:t>(Level 5)</a:t>
          </a:r>
          <a:endParaRPr lang="en-US" sz="8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450181" y="1019084"/>
        <a:ext cx="717159" cy="358579"/>
      </dsp:txXfrm>
    </dsp:sp>
    <dsp:sp modelId="{9006BFE8-BB2C-4A01-B9B5-1C266A0FCE1F}">
      <dsp:nvSpPr>
        <dsp:cNvPr id="0" name=""/>
        <dsp:cNvSpPr/>
      </dsp:nvSpPr>
      <dsp:spPr>
        <a:xfrm>
          <a:off x="1629471" y="1528268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Senior Data Analysts </a:t>
          </a:r>
        </a:p>
      </dsp:txBody>
      <dsp:txXfrm>
        <a:off x="1629471" y="1528268"/>
        <a:ext cx="717159" cy="358579"/>
      </dsp:txXfrm>
    </dsp:sp>
    <dsp:sp modelId="{234D623E-108D-4F92-A479-AC9F0E94C6EB}">
      <dsp:nvSpPr>
        <dsp:cNvPr id="0" name=""/>
        <dsp:cNvSpPr/>
      </dsp:nvSpPr>
      <dsp:spPr>
        <a:xfrm>
          <a:off x="1629471" y="2037451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 Analysts</a:t>
          </a:r>
        </a:p>
      </dsp:txBody>
      <dsp:txXfrm>
        <a:off x="1629471" y="2037451"/>
        <a:ext cx="717159" cy="358579"/>
      </dsp:txXfrm>
    </dsp:sp>
    <dsp:sp modelId="{01FFA0C0-F1C1-4509-876D-9C17FBCAC12C}">
      <dsp:nvSpPr>
        <dsp:cNvPr id="0" name=""/>
        <dsp:cNvSpPr/>
      </dsp:nvSpPr>
      <dsp:spPr>
        <a:xfrm>
          <a:off x="1629471" y="2546635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 Analyst (Training) </a:t>
          </a:r>
        </a:p>
      </dsp:txBody>
      <dsp:txXfrm>
        <a:off x="1629471" y="2546635"/>
        <a:ext cx="717159" cy="358579"/>
      </dsp:txXfrm>
    </dsp:sp>
    <dsp:sp modelId="{0D0C9452-D9A6-420D-B871-05B1D581AF15}">
      <dsp:nvSpPr>
        <dsp:cNvPr id="0" name=""/>
        <dsp:cNvSpPr/>
      </dsp:nvSpPr>
      <dsp:spPr>
        <a:xfrm>
          <a:off x="1629471" y="3055818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RSEs </a:t>
          </a:r>
        </a:p>
      </dsp:txBody>
      <dsp:txXfrm>
        <a:off x="1629471" y="3055818"/>
        <a:ext cx="717159" cy="358579"/>
      </dsp:txXfrm>
    </dsp:sp>
    <dsp:sp modelId="{AA7696DB-2231-4AA9-A3C8-22385E2CA2EA}">
      <dsp:nvSpPr>
        <dsp:cNvPr id="0" name=""/>
        <dsp:cNvSpPr/>
      </dsp:nvSpPr>
      <dsp:spPr>
        <a:xfrm>
          <a:off x="1629471" y="3565001"/>
          <a:ext cx="717159" cy="358579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Contract software developers</a:t>
          </a:r>
        </a:p>
      </dsp:txBody>
      <dsp:txXfrm>
        <a:off x="1629471" y="3565001"/>
        <a:ext cx="717159" cy="358579"/>
      </dsp:txXfrm>
    </dsp:sp>
    <dsp:sp modelId="{0ECE1BBF-9A98-4C6D-9FE7-F2D396C10987}">
      <dsp:nvSpPr>
        <dsp:cNvPr id="0" name=""/>
        <dsp:cNvSpPr/>
      </dsp:nvSpPr>
      <dsp:spPr>
        <a:xfrm>
          <a:off x="2317945" y="1019084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Digital Research Service Team Leader </a:t>
          </a:r>
          <a:r>
            <a:rPr lang="en-US" sz="800" b="1" kern="1200">
              <a:solidFill>
                <a:srgbClr val="FF0000"/>
              </a:solidFill>
              <a:latin typeface="Calibri"/>
              <a:ea typeface="+mn-ea"/>
              <a:cs typeface="+mn-cs"/>
            </a:rPr>
            <a:t>(Level 5)</a:t>
          </a:r>
          <a:endParaRPr lang="en-US" sz="8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17945" y="1019084"/>
        <a:ext cx="717159" cy="358579"/>
      </dsp:txXfrm>
    </dsp:sp>
    <dsp:sp modelId="{CCEE55A9-9B35-4312-B0D2-C32B1A26DCF4}">
      <dsp:nvSpPr>
        <dsp:cNvPr id="0" name=""/>
        <dsp:cNvSpPr/>
      </dsp:nvSpPr>
      <dsp:spPr>
        <a:xfrm>
          <a:off x="2497235" y="1528268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Senior Data Analysts</a:t>
          </a:r>
        </a:p>
      </dsp:txBody>
      <dsp:txXfrm>
        <a:off x="2497235" y="1528268"/>
        <a:ext cx="717159" cy="358579"/>
      </dsp:txXfrm>
    </dsp:sp>
    <dsp:sp modelId="{AF02A417-F6A4-4D24-A131-741BDF98FFFF}">
      <dsp:nvSpPr>
        <dsp:cNvPr id="0" name=""/>
        <dsp:cNvSpPr/>
      </dsp:nvSpPr>
      <dsp:spPr>
        <a:xfrm>
          <a:off x="2497235" y="2037451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 Analysts</a:t>
          </a:r>
        </a:p>
      </dsp:txBody>
      <dsp:txXfrm>
        <a:off x="2497235" y="2037451"/>
        <a:ext cx="717159" cy="358579"/>
      </dsp:txXfrm>
    </dsp:sp>
    <dsp:sp modelId="{262B4C26-53AD-4C91-BFC2-04611CD99F3E}">
      <dsp:nvSpPr>
        <dsp:cNvPr id="0" name=""/>
        <dsp:cNvSpPr/>
      </dsp:nvSpPr>
      <dsp:spPr>
        <a:xfrm>
          <a:off x="2497235" y="2546635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 Analyst (Training) </a:t>
          </a:r>
        </a:p>
      </dsp:txBody>
      <dsp:txXfrm>
        <a:off x="2497235" y="2546635"/>
        <a:ext cx="717159" cy="358579"/>
      </dsp:txXfrm>
    </dsp:sp>
    <dsp:sp modelId="{338F0618-AC6A-46B0-8580-F609C629E658}">
      <dsp:nvSpPr>
        <dsp:cNvPr id="0" name=""/>
        <dsp:cNvSpPr/>
      </dsp:nvSpPr>
      <dsp:spPr>
        <a:xfrm>
          <a:off x="2497235" y="3055818"/>
          <a:ext cx="717159" cy="358579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RSEs</a:t>
          </a:r>
        </a:p>
      </dsp:txBody>
      <dsp:txXfrm>
        <a:off x="2497235" y="3055818"/>
        <a:ext cx="717159" cy="358579"/>
      </dsp:txXfrm>
    </dsp:sp>
    <dsp:sp modelId="{572A4CAC-056D-7D44-B0C3-752C2533E331}">
      <dsp:nvSpPr>
        <dsp:cNvPr id="0" name=""/>
        <dsp:cNvSpPr/>
      </dsp:nvSpPr>
      <dsp:spPr>
        <a:xfrm>
          <a:off x="3185708" y="1019084"/>
          <a:ext cx="717159" cy="358579"/>
        </a:xfrm>
        <a:prstGeom prst="rect">
          <a:avLst/>
        </a:prstGeom>
        <a:solidFill>
          <a:srgbClr val="92D05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Business Manager </a:t>
          </a:r>
          <a:r>
            <a:rPr lang="en-US" sz="800" kern="1200">
              <a:solidFill>
                <a:srgbClr val="FF0000"/>
              </a:solidFill>
              <a:latin typeface="Calibri"/>
              <a:ea typeface="+mn-ea"/>
              <a:cs typeface="+mn-cs"/>
            </a:rPr>
            <a:t>(role to be defined)</a:t>
          </a:r>
          <a:endParaRPr lang="en-GB" sz="800" kern="1200">
            <a:solidFill>
              <a:srgbClr val="FF0000"/>
            </a:solidFill>
            <a:latin typeface="Calibri"/>
            <a:ea typeface="+mn-ea"/>
            <a:cs typeface="+mn-cs"/>
          </a:endParaRPr>
        </a:p>
      </dsp:txBody>
      <dsp:txXfrm>
        <a:off x="3185708" y="1019084"/>
        <a:ext cx="717159" cy="3585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D6A22-8424-464E-8A68-990A9FCC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Ryans Template.dotx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UoN User</dc:creator>
  <cp:keywords/>
  <dc:description/>
  <cp:lastModifiedBy>Matt Styles</cp:lastModifiedBy>
  <cp:revision>2</cp:revision>
  <cp:lastPrinted>2017-12-11T14:22:00Z</cp:lastPrinted>
  <dcterms:created xsi:type="dcterms:W3CDTF">2019-04-30T12:11:00Z</dcterms:created>
  <dcterms:modified xsi:type="dcterms:W3CDTF">2019-04-30T12:11:00Z</dcterms:modified>
</cp:coreProperties>
</file>